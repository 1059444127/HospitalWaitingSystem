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1414C221" w14:textId="77777777"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EF96CEC" wp14:editId="51D485DB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AADD0" w14:textId="41CC6055" w:rsidR="009C5FF1" w:rsidRDefault="00422694" w:rsidP="00F309D9">
                                <w:pPr>
                                  <w:pStyle w:val="a7"/>
                                  <w:ind w:left="2160" w:hangingChars="300" w:hanging="2160"/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21308920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9D9">
                                      <w:rPr>
                                        <w:rFonts w:hint="eastAsia"/>
                                      </w:rPr>
                                      <w:t>【附录一】</w:t>
                                    </w:r>
                                  </w:sdtContent>
                                </w:sdt>
                                <w:r w:rsidR="00F309D9">
                                  <w:rPr>
                                    <w:rFonts w:hint="eastAsia"/>
                                  </w:rPr>
                                  <w:t>源代码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96CE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236.8pt;margin-top:339.75pt;width:4in;height:41.7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" filled="f" stroked="f" strokeweight=".5pt">
                    <v:textbox style="mso-fit-shape-to-text:t" inset="0,0,36pt,0">
                      <w:txbxContent>
                        <w:p w14:paraId="085AADD0" w14:textId="41CC6055" w:rsidR="009C5FF1" w:rsidRDefault="00F309D9" w:rsidP="00F309D9">
                          <w:pPr>
                            <w:pStyle w:val="a7"/>
                            <w:ind w:left="2160" w:hangingChars="300" w:hanging="2160"/>
                            <w:rPr>
                              <w:rFonts w:hint="eastAsia"/>
                            </w:rPr>
                          </w:pPr>
                          <w:sdt>
                            <w:sdtPr>
                              <w:alias w:val="标题"/>
                              <w:tag w:val=""/>
                              <w:id w:val="21308920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【附录一】</w:t>
                              </w:r>
                            </w:sdtContent>
                          </w:sdt>
                          <w:r>
                            <w:rPr>
                              <w:rFonts w:hint="eastAsia"/>
                            </w:rPr>
                            <w:t>源代码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61200084" wp14:editId="23C0BF9E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682D53" w14:textId="77777777"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14:paraId="669FB1FA" w14:textId="77777777" w:rsidR="00F309D9" w:rsidRDefault="00082DC1" w:rsidP="00F309D9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14:paraId="177BA228" w14:textId="77777777" w:rsidR="00F309D9" w:rsidRDefault="00F309D9" w:rsidP="00F309D9">
      <w:pPr>
        <w:pStyle w:val="1"/>
      </w:pPr>
      <w:r>
        <w:rPr>
          <w:rFonts w:hint="eastAsia"/>
        </w:rPr>
        <w:lastRenderedPageBreak/>
        <w:t xml:space="preserve">  hospital</w:t>
      </w:r>
      <w:r>
        <w:t>.cpp</w:t>
      </w:r>
    </w:p>
    <w:p w14:paraId="7D08A6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#include"hospital.h"</w:t>
      </w:r>
    </w:p>
    <w:p w14:paraId="4FE0ED0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#define Max 1000000             //</w:t>
      </w:r>
      <w:r w:rsidRPr="00F309D9">
        <w:rPr>
          <w:rFonts w:ascii="Microsoft YaHei UI" w:hAnsi="Microsoft YaHei UI" w:hint="eastAsia"/>
          <w:lang w:val="zh-CN"/>
        </w:rPr>
        <w:t>最多支持的挂号的人数</w:t>
      </w:r>
    </w:p>
    <w:p w14:paraId="02F1242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long renshu[5]= {0,0,0,0,0};    //</w:t>
      </w:r>
      <w:r w:rsidRPr="00F309D9">
        <w:rPr>
          <w:rFonts w:ascii="Microsoft YaHei UI" w:hAnsi="Microsoft YaHei UI" w:hint="eastAsia"/>
          <w:lang w:val="zh-CN"/>
        </w:rPr>
        <w:t>存放各科室人数</w:t>
      </w:r>
    </w:p>
    <w:p w14:paraId="78045EA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long I=0;             //</w:t>
      </w:r>
      <w:r w:rsidRPr="00F309D9">
        <w:rPr>
          <w:rFonts w:ascii="Microsoft YaHei UI" w:hAnsi="Microsoft YaHei UI" w:hint="eastAsia"/>
          <w:lang w:val="zh-CN"/>
        </w:rPr>
        <w:t>数组下标</w:t>
      </w:r>
    </w:p>
    <w:p w14:paraId="5AB11EB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long L=0;</w:t>
      </w:r>
    </w:p>
    <w:p w14:paraId="57F52E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long Ghsr=0;         //</w:t>
      </w:r>
      <w:r w:rsidRPr="00F309D9">
        <w:rPr>
          <w:rFonts w:ascii="Microsoft YaHei UI" w:hAnsi="Microsoft YaHei UI" w:hint="eastAsia"/>
          <w:lang w:val="zh-CN"/>
        </w:rPr>
        <w:t>用于存放挂号的收入</w:t>
      </w:r>
      <w:r w:rsidRPr="00F309D9">
        <w:rPr>
          <w:rFonts w:ascii="Microsoft YaHei UI" w:hAnsi="Microsoft YaHei UI" w:hint="eastAsia"/>
        </w:rPr>
        <w:t>！</w:t>
      </w:r>
    </w:p>
    <w:p w14:paraId="73FB1A5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using namespace std;</w:t>
      </w:r>
    </w:p>
    <w:p w14:paraId="032D9EEC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836833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struct Patient              //</w:t>
      </w:r>
      <w:r w:rsidRPr="00F309D9">
        <w:rPr>
          <w:rFonts w:ascii="Microsoft YaHei UI" w:hAnsi="Microsoft YaHei UI" w:hint="eastAsia"/>
          <w:lang w:val="zh-CN"/>
        </w:rPr>
        <w:t>定义患者结构体</w:t>
      </w:r>
    </w:p>
    <w:p w14:paraId="2E540F9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69E749C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num[6];              //</w:t>
      </w:r>
      <w:r w:rsidRPr="00F309D9">
        <w:rPr>
          <w:rFonts w:ascii="Microsoft YaHei UI" w:hAnsi="Microsoft YaHei UI" w:hint="eastAsia"/>
          <w:lang w:val="zh-CN"/>
        </w:rPr>
        <w:t>患者编号</w:t>
      </w:r>
    </w:p>
    <w:p w14:paraId="6905FC6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time[8] = "";              //</w:t>
      </w:r>
      <w:r w:rsidRPr="00F309D9">
        <w:rPr>
          <w:rFonts w:ascii="Microsoft YaHei UI" w:hAnsi="Microsoft YaHei UI" w:hint="eastAsia"/>
          <w:lang w:val="zh-CN"/>
        </w:rPr>
        <w:t>挂号日期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初始化</w:t>
      </w:r>
      <w:r w:rsidRPr="00F309D9">
        <w:rPr>
          <w:rFonts w:ascii="Microsoft YaHei UI" w:hAnsi="Microsoft YaHei UI" w:hint="eastAsia"/>
        </w:rPr>
        <w:t>0</w:t>
      </w:r>
    </w:p>
    <w:p w14:paraId="25B181F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 sex = 0;                 //</w:t>
      </w:r>
      <w:r w:rsidRPr="00F309D9">
        <w:rPr>
          <w:rFonts w:ascii="Microsoft YaHei UI" w:hAnsi="Microsoft YaHei UI" w:hint="eastAsia"/>
          <w:lang w:val="zh-CN"/>
        </w:rPr>
        <w:t>性别</w:t>
      </w:r>
      <w:r w:rsidRPr="00F309D9">
        <w:rPr>
          <w:rFonts w:ascii="Microsoft YaHei UI" w:hAnsi="Microsoft YaHei UI" w:hint="eastAsia"/>
        </w:rPr>
        <w:t xml:space="preserve">  1</w:t>
      </w:r>
      <w:r w:rsidRPr="00F309D9">
        <w:rPr>
          <w:rFonts w:ascii="Microsoft YaHei UI" w:hAnsi="Microsoft YaHei UI" w:hint="eastAsia"/>
          <w:lang w:val="zh-CN"/>
        </w:rPr>
        <w:t>为男</w:t>
      </w:r>
      <w:r w:rsidRPr="00F309D9">
        <w:rPr>
          <w:rFonts w:ascii="Microsoft YaHei UI" w:hAnsi="Microsoft YaHei UI" w:hint="eastAsia"/>
        </w:rPr>
        <w:t>,2</w:t>
      </w:r>
      <w:r w:rsidRPr="00F309D9">
        <w:rPr>
          <w:rFonts w:ascii="Microsoft YaHei UI" w:hAnsi="Microsoft YaHei UI" w:hint="eastAsia"/>
          <w:lang w:val="zh-CN"/>
        </w:rPr>
        <w:t>为女</w:t>
      </w:r>
    </w:p>
    <w:p w14:paraId="25D3CC8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 age = 0;                 //</w:t>
      </w:r>
      <w:r w:rsidRPr="00F309D9">
        <w:rPr>
          <w:rFonts w:ascii="Microsoft YaHei UI" w:hAnsi="Microsoft YaHei UI" w:hint="eastAsia"/>
          <w:lang w:val="zh-CN"/>
        </w:rPr>
        <w:t>年龄</w:t>
      </w:r>
    </w:p>
    <w:p w14:paraId="495B25A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room = '0';                //</w:t>
      </w:r>
      <w:r w:rsidRPr="00F309D9">
        <w:rPr>
          <w:rFonts w:ascii="Microsoft YaHei UI" w:hAnsi="Microsoft YaHei UI" w:hint="eastAsia"/>
          <w:lang w:val="zh-CN"/>
        </w:rPr>
        <w:t>所挂号的科室</w:t>
      </w:r>
    </w:p>
    <w:p w14:paraId="48C11944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044BD5">
        <w:rPr>
          <w:rFonts w:ascii="Microsoft YaHei UI" w:hAnsi="Microsoft YaHei UI" w:hint="eastAsia"/>
        </w:rPr>
        <w:t>char jz[4] = "</w:t>
      </w:r>
      <w:r w:rsidRPr="00F309D9">
        <w:rPr>
          <w:rFonts w:ascii="Microsoft YaHei UI" w:hAnsi="Microsoft YaHei UI" w:hint="eastAsia"/>
          <w:lang w:val="zh-CN"/>
        </w:rPr>
        <w:t>否</w:t>
      </w:r>
      <w:r w:rsidRPr="00044BD5">
        <w:rPr>
          <w:rFonts w:ascii="Microsoft YaHei UI" w:hAnsi="Microsoft YaHei UI" w:hint="eastAsia"/>
        </w:rPr>
        <w:t>";   //</w:t>
      </w:r>
      <w:r w:rsidRPr="00F309D9">
        <w:rPr>
          <w:rFonts w:ascii="Microsoft YaHei UI" w:hAnsi="Microsoft YaHei UI" w:hint="eastAsia"/>
          <w:lang w:val="zh-CN"/>
        </w:rPr>
        <w:t>是否是急诊</w:t>
      </w:r>
      <w:r w:rsidRPr="00044BD5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默认值否</w:t>
      </w:r>
    </w:p>
    <w:p w14:paraId="32F3211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044BD5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char zp;                  //专家门诊还是普通门诊</w:t>
      </w:r>
    </w:p>
    <w:p w14:paraId="344A4674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>} P[Max],Q[Max];                   //最多存放1000000个</w:t>
      </w:r>
    </w:p>
    <w:p w14:paraId="207D9FB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0E650594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>struct Age              //年龄段结构体</w:t>
      </w:r>
    </w:p>
    <w:p w14:paraId="5493A6E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{</w:t>
      </w:r>
    </w:p>
    <w:p w14:paraId="3F77B9B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int e = 0;                 //儿童 enfant 1-14</w:t>
      </w:r>
    </w:p>
    <w:p w14:paraId="6F1CD01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int y = 0;                 //青年 young people 15-25</w:t>
      </w:r>
    </w:p>
    <w:p w14:paraId="3F66D8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  <w:lang w:val="zh-CN"/>
        </w:rPr>
        <w:t xml:space="preserve">    </w:t>
      </w:r>
      <w:r w:rsidRPr="00F309D9">
        <w:rPr>
          <w:rFonts w:ascii="Microsoft YaHei UI" w:hAnsi="Microsoft YaHei UI" w:hint="eastAsia"/>
        </w:rPr>
        <w:t>int m = 0;                 //</w:t>
      </w:r>
      <w:r w:rsidRPr="00F309D9">
        <w:rPr>
          <w:rFonts w:ascii="Microsoft YaHei UI" w:hAnsi="Microsoft YaHei UI" w:hint="eastAsia"/>
          <w:lang w:val="zh-CN"/>
        </w:rPr>
        <w:t>中年</w:t>
      </w:r>
      <w:r w:rsidRPr="00F309D9">
        <w:rPr>
          <w:rFonts w:ascii="Microsoft YaHei UI" w:hAnsi="Microsoft YaHei UI" w:hint="eastAsia"/>
        </w:rPr>
        <w:t xml:space="preserve"> wrinkly 26-55</w:t>
      </w:r>
    </w:p>
    <w:p w14:paraId="6780BCA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o = 0;                 //</w:t>
      </w:r>
      <w:r w:rsidRPr="00F309D9">
        <w:rPr>
          <w:rFonts w:ascii="Microsoft YaHei UI" w:hAnsi="Microsoft YaHei UI" w:hint="eastAsia"/>
          <w:lang w:val="zh-CN"/>
        </w:rPr>
        <w:t>老年</w:t>
      </w:r>
      <w:r w:rsidRPr="00F309D9">
        <w:rPr>
          <w:rFonts w:ascii="Microsoft YaHei UI" w:hAnsi="Microsoft YaHei UI" w:hint="eastAsia"/>
        </w:rPr>
        <w:t xml:space="preserve"> old folks  55</w:t>
      </w:r>
      <w:r w:rsidRPr="00F309D9">
        <w:rPr>
          <w:rFonts w:ascii="Microsoft YaHei UI" w:hAnsi="Microsoft YaHei UI" w:hint="eastAsia"/>
          <w:lang w:val="zh-CN"/>
        </w:rPr>
        <w:t>以上</w:t>
      </w:r>
    </w:p>
    <w:p w14:paraId="50D2E9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};</w:t>
      </w:r>
    </w:p>
    <w:p w14:paraId="4650E2D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struct ghfl</w:t>
      </w:r>
    </w:p>
    <w:p w14:paraId="281C3F4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5EB5795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drrs = 0;            //</w:t>
      </w:r>
      <w:r w:rsidRPr="00F309D9">
        <w:rPr>
          <w:rFonts w:ascii="Microsoft YaHei UI" w:hAnsi="Microsoft YaHei UI" w:hint="eastAsia"/>
          <w:lang w:val="zh-CN"/>
        </w:rPr>
        <w:t>当日号人数</w:t>
      </w:r>
    </w:p>
    <w:p w14:paraId="72FBD41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yyrs = 0;            //</w:t>
      </w:r>
      <w:r w:rsidRPr="00F309D9">
        <w:rPr>
          <w:rFonts w:ascii="Microsoft YaHei UI" w:hAnsi="Microsoft YaHei UI" w:hint="eastAsia"/>
          <w:lang w:val="zh-CN"/>
        </w:rPr>
        <w:t>预约人数</w:t>
      </w:r>
    </w:p>
    <w:p w14:paraId="4203807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jzrs = 0;            //</w:t>
      </w:r>
      <w:r w:rsidRPr="00F309D9">
        <w:rPr>
          <w:rFonts w:ascii="Microsoft YaHei UI" w:hAnsi="Microsoft YaHei UI" w:hint="eastAsia"/>
          <w:lang w:val="zh-CN"/>
        </w:rPr>
        <w:t>急诊人数</w:t>
      </w:r>
    </w:p>
    <w:p w14:paraId="1B6546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 G;</w:t>
      </w:r>
    </w:p>
    <w:p w14:paraId="174AB51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struct Paixu                //</w:t>
      </w:r>
      <w:r w:rsidRPr="00F309D9">
        <w:rPr>
          <w:rFonts w:ascii="Microsoft YaHei UI" w:hAnsi="Microsoft YaHei UI" w:hint="eastAsia"/>
          <w:lang w:val="zh-CN"/>
        </w:rPr>
        <w:t>定义各科室就诊人数排序结构体</w:t>
      </w:r>
    </w:p>
    <w:p w14:paraId="2811D4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>{</w:t>
      </w:r>
    </w:p>
    <w:p w14:paraId="4F0E2AD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name[6];             //</w:t>
      </w:r>
      <w:r w:rsidRPr="00F309D9">
        <w:rPr>
          <w:rFonts w:ascii="Microsoft YaHei UI" w:hAnsi="Microsoft YaHei UI" w:hint="eastAsia"/>
          <w:lang w:val="zh-CN"/>
        </w:rPr>
        <w:t>科室名称</w:t>
      </w:r>
    </w:p>
    <w:p w14:paraId="6D8F4A0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money;                //</w:t>
      </w:r>
      <w:r w:rsidRPr="00F309D9">
        <w:rPr>
          <w:rFonts w:ascii="Microsoft YaHei UI" w:hAnsi="Microsoft YaHei UI" w:hint="eastAsia"/>
          <w:lang w:val="zh-CN"/>
        </w:rPr>
        <w:t>本科收入</w:t>
      </w:r>
    </w:p>
    <w:p w14:paraId="2D1713E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struct Age a  ;           //Age </w:t>
      </w:r>
      <w:r w:rsidRPr="00F309D9">
        <w:rPr>
          <w:rFonts w:ascii="Microsoft YaHei UI" w:hAnsi="Microsoft YaHei UI" w:hint="eastAsia"/>
          <w:lang w:val="zh-CN"/>
        </w:rPr>
        <w:t>结构体类型的成元</w:t>
      </w:r>
    </w:p>
    <w:p w14:paraId="696280F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} J[5];                     //</w:t>
      </w:r>
      <w:r w:rsidRPr="00F309D9">
        <w:rPr>
          <w:rFonts w:ascii="Microsoft YaHei UI" w:hAnsi="Microsoft YaHei UI" w:hint="eastAsia"/>
          <w:lang w:val="zh-CN"/>
        </w:rPr>
        <w:t>一共</w:t>
      </w:r>
      <w:r w:rsidRPr="00F309D9">
        <w:rPr>
          <w:rFonts w:ascii="Microsoft YaHei UI" w:hAnsi="Microsoft YaHei UI" w:hint="eastAsia"/>
        </w:rPr>
        <w:t>5</w:t>
      </w:r>
      <w:r w:rsidRPr="00F309D9">
        <w:rPr>
          <w:rFonts w:ascii="Microsoft YaHei UI" w:hAnsi="Microsoft YaHei UI" w:hint="eastAsia"/>
          <w:lang w:val="zh-CN"/>
        </w:rPr>
        <w:t>个科室</w:t>
      </w:r>
    </w:p>
    <w:p w14:paraId="02FA88F5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6064D0D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void clear()</w:t>
      </w:r>
    </w:p>
    <w:p w14:paraId="16AC4D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6B1A9BD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system("cls");        //</w:t>
      </w:r>
      <w:r w:rsidRPr="00F309D9">
        <w:rPr>
          <w:rFonts w:ascii="Microsoft YaHei UI" w:hAnsi="Microsoft YaHei UI" w:hint="eastAsia"/>
          <w:lang w:val="zh-CN"/>
        </w:rPr>
        <w:t>清屏</w:t>
      </w:r>
    </w:p>
    <w:p w14:paraId="76DA03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system("date/t");     //</w:t>
      </w:r>
      <w:r w:rsidRPr="00F309D9">
        <w:rPr>
          <w:rFonts w:ascii="Microsoft YaHei UI" w:hAnsi="Microsoft YaHei UI" w:hint="eastAsia"/>
          <w:lang w:val="zh-CN"/>
        </w:rPr>
        <w:t>显示日期</w:t>
      </w:r>
    </w:p>
    <w:p w14:paraId="24D21C8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2B9C732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分科室函数</w:t>
      </w:r>
      <w:r w:rsidRPr="00F309D9">
        <w:rPr>
          <w:rFonts w:ascii="Microsoft YaHei UI" w:hAnsi="Microsoft YaHei UI" w:hint="eastAsia"/>
        </w:rPr>
        <w:t>------------------</w:t>
      </w:r>
    </w:p>
    <w:p w14:paraId="2BF992E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void hospital::room(char room)</w:t>
      </w:r>
    </w:p>
    <w:p w14:paraId="208580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CA1C33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24CB09F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switch(room)</w:t>
      </w:r>
    </w:p>
    <w:p w14:paraId="1C49512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43BAD62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'1':</w:t>
      </w:r>
    </w:p>
    <w:p w14:paraId="71B75F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renshu[0]++;</w:t>
      </w:r>
    </w:p>
    <w:p w14:paraId="22C851B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5</w:t>
      </w:r>
      <w:r w:rsidRPr="00F309D9">
        <w:rPr>
          <w:rFonts w:ascii="Microsoft YaHei UI" w:hAnsi="Microsoft YaHei UI" w:hint="eastAsia"/>
          <w:lang w:val="zh-CN"/>
        </w:rPr>
        <w:t>就诊室</w:t>
      </w:r>
      <w:r w:rsidRPr="00F309D9">
        <w:rPr>
          <w:rFonts w:ascii="Microsoft YaHei UI" w:hAnsi="Microsoft YaHei UI" w:hint="eastAsia"/>
        </w:rPr>
        <w:t>！\n\n\t</w:t>
      </w:r>
      <w:r w:rsidRPr="00F309D9">
        <w:rPr>
          <w:rFonts w:ascii="Microsoft YaHei UI" w:hAnsi="Microsoft YaHei UI" w:hint="eastAsia"/>
          <w:lang w:val="zh-CN"/>
        </w:rPr>
        <w:t>您的前面还有</w:t>
      </w:r>
      <w:r w:rsidRPr="00F309D9">
        <w:rPr>
          <w:rFonts w:ascii="Microsoft YaHei UI" w:hAnsi="Microsoft YaHei UI" w:hint="eastAsia"/>
        </w:rPr>
        <w:t xml:space="preserve"> " &lt;&lt;  renshu[0]-1 &lt;&lt; " </w:t>
      </w:r>
      <w:r w:rsidRPr="00F309D9">
        <w:rPr>
          <w:rFonts w:ascii="Microsoft YaHei UI" w:hAnsi="Microsoft YaHei UI" w:hint="eastAsia"/>
          <w:lang w:val="zh-CN"/>
        </w:rPr>
        <w:t>人</w:t>
      </w:r>
      <w:r w:rsidRPr="00F309D9">
        <w:rPr>
          <w:rFonts w:ascii="Microsoft YaHei UI" w:hAnsi="Microsoft YaHei UI" w:hint="eastAsia"/>
        </w:rPr>
        <w:t>\n\n\t";</w:t>
      </w:r>
    </w:p>
    <w:p w14:paraId="79F3E1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1C23928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'2':</w:t>
      </w:r>
    </w:p>
    <w:p w14:paraId="1BB982B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renshu[1]++;</w:t>
      </w:r>
    </w:p>
    <w:p w14:paraId="36D7698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4</w:t>
      </w:r>
      <w:r w:rsidRPr="00F309D9">
        <w:rPr>
          <w:rFonts w:ascii="Microsoft YaHei UI" w:hAnsi="Microsoft YaHei UI" w:hint="eastAsia"/>
          <w:lang w:val="zh-CN"/>
        </w:rPr>
        <w:t>就诊室</w:t>
      </w:r>
      <w:r w:rsidRPr="00F309D9">
        <w:rPr>
          <w:rFonts w:ascii="Microsoft YaHei UI" w:hAnsi="Microsoft YaHei UI" w:hint="eastAsia"/>
        </w:rPr>
        <w:t>！\n\n\t</w:t>
      </w:r>
      <w:r w:rsidRPr="00F309D9">
        <w:rPr>
          <w:rFonts w:ascii="Microsoft YaHei UI" w:hAnsi="Microsoft YaHei UI" w:hint="eastAsia"/>
          <w:lang w:val="zh-CN"/>
        </w:rPr>
        <w:t>您的前面还有</w:t>
      </w:r>
      <w:r w:rsidRPr="00F309D9">
        <w:rPr>
          <w:rFonts w:ascii="Microsoft YaHei UI" w:hAnsi="Microsoft YaHei UI" w:hint="eastAsia"/>
        </w:rPr>
        <w:t xml:space="preserve"> " &lt;&lt;  renshu[1]-1&lt;&lt; " </w:t>
      </w:r>
      <w:r w:rsidRPr="00F309D9">
        <w:rPr>
          <w:rFonts w:ascii="Microsoft YaHei UI" w:hAnsi="Microsoft YaHei UI" w:hint="eastAsia"/>
          <w:lang w:val="zh-CN"/>
        </w:rPr>
        <w:t>人</w:t>
      </w:r>
      <w:r w:rsidRPr="00F309D9">
        <w:rPr>
          <w:rFonts w:ascii="Microsoft YaHei UI" w:hAnsi="Microsoft YaHei UI" w:hint="eastAsia"/>
        </w:rPr>
        <w:t>\n\n\t";</w:t>
      </w:r>
    </w:p>
    <w:p w14:paraId="00F79CB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3642B4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'3':</w:t>
      </w:r>
    </w:p>
    <w:p w14:paraId="38040AB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renshu[2]++;</w:t>
      </w:r>
    </w:p>
    <w:p w14:paraId="0E1BAF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3</w:t>
      </w:r>
      <w:r w:rsidRPr="00F309D9">
        <w:rPr>
          <w:rFonts w:ascii="Microsoft YaHei UI" w:hAnsi="Microsoft YaHei UI" w:hint="eastAsia"/>
          <w:lang w:val="zh-CN"/>
        </w:rPr>
        <w:t>就诊室</w:t>
      </w:r>
      <w:r w:rsidRPr="00F309D9">
        <w:rPr>
          <w:rFonts w:ascii="Microsoft YaHei UI" w:hAnsi="Microsoft YaHei UI" w:hint="eastAsia"/>
        </w:rPr>
        <w:t>！\n\n\t</w:t>
      </w:r>
      <w:r w:rsidRPr="00F309D9">
        <w:rPr>
          <w:rFonts w:ascii="Microsoft YaHei UI" w:hAnsi="Microsoft YaHei UI" w:hint="eastAsia"/>
          <w:lang w:val="zh-CN"/>
        </w:rPr>
        <w:t>您的前面还有</w:t>
      </w:r>
      <w:r w:rsidRPr="00F309D9">
        <w:rPr>
          <w:rFonts w:ascii="Microsoft YaHei UI" w:hAnsi="Microsoft YaHei UI" w:hint="eastAsia"/>
        </w:rPr>
        <w:t xml:space="preserve"> " &lt;&lt;  renshu[2]-1&lt;&lt; " </w:t>
      </w:r>
      <w:r w:rsidRPr="00F309D9">
        <w:rPr>
          <w:rFonts w:ascii="Microsoft YaHei UI" w:hAnsi="Microsoft YaHei UI" w:hint="eastAsia"/>
          <w:lang w:val="zh-CN"/>
        </w:rPr>
        <w:t>人</w:t>
      </w:r>
      <w:r w:rsidRPr="00F309D9">
        <w:rPr>
          <w:rFonts w:ascii="Microsoft YaHei UI" w:hAnsi="Microsoft YaHei UI" w:hint="eastAsia"/>
        </w:rPr>
        <w:t>\n\n\t";</w:t>
      </w:r>
    </w:p>
    <w:p w14:paraId="571846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594C7AC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'4':</w:t>
      </w:r>
    </w:p>
    <w:p w14:paraId="660F7A4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renshu[3]++;</w:t>
      </w:r>
    </w:p>
    <w:p w14:paraId="7AD339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lastRenderedPageBreak/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2</w:t>
      </w:r>
      <w:r w:rsidRPr="00F309D9">
        <w:rPr>
          <w:rFonts w:ascii="Microsoft YaHei UI" w:hAnsi="Microsoft YaHei UI" w:hint="eastAsia"/>
          <w:lang w:val="zh-CN"/>
        </w:rPr>
        <w:t>就诊室</w:t>
      </w:r>
      <w:r w:rsidRPr="00F309D9">
        <w:rPr>
          <w:rFonts w:ascii="Microsoft YaHei UI" w:hAnsi="Microsoft YaHei UI" w:hint="eastAsia"/>
        </w:rPr>
        <w:t>！\n\n\t</w:t>
      </w:r>
      <w:r w:rsidRPr="00F309D9">
        <w:rPr>
          <w:rFonts w:ascii="Microsoft YaHei UI" w:hAnsi="Microsoft YaHei UI" w:hint="eastAsia"/>
          <w:lang w:val="zh-CN"/>
        </w:rPr>
        <w:t>您的前面还有</w:t>
      </w:r>
      <w:r w:rsidRPr="00F309D9">
        <w:rPr>
          <w:rFonts w:ascii="Microsoft YaHei UI" w:hAnsi="Microsoft YaHei UI" w:hint="eastAsia"/>
        </w:rPr>
        <w:t xml:space="preserve"> " &lt;&lt;  renshu[3]-1&lt;&lt; " </w:t>
      </w:r>
      <w:r w:rsidRPr="00F309D9">
        <w:rPr>
          <w:rFonts w:ascii="Microsoft YaHei UI" w:hAnsi="Microsoft YaHei UI" w:hint="eastAsia"/>
          <w:lang w:val="zh-CN"/>
        </w:rPr>
        <w:t>人</w:t>
      </w:r>
      <w:r w:rsidRPr="00F309D9">
        <w:rPr>
          <w:rFonts w:ascii="Microsoft YaHei UI" w:hAnsi="Microsoft YaHei UI" w:hint="eastAsia"/>
        </w:rPr>
        <w:t>\n\n\t";</w:t>
      </w:r>
    </w:p>
    <w:p w14:paraId="145A94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71FBE26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'5':</w:t>
      </w:r>
    </w:p>
    <w:p w14:paraId="672938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renshu[4]++;</w:t>
      </w:r>
    </w:p>
    <w:p w14:paraId="336E166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1</w:t>
      </w:r>
      <w:r w:rsidRPr="00F309D9">
        <w:rPr>
          <w:rFonts w:ascii="Microsoft YaHei UI" w:hAnsi="Microsoft YaHei UI" w:hint="eastAsia"/>
          <w:lang w:val="zh-CN"/>
        </w:rPr>
        <w:t>就诊室</w:t>
      </w:r>
      <w:r w:rsidRPr="00F309D9">
        <w:rPr>
          <w:rFonts w:ascii="Microsoft YaHei UI" w:hAnsi="Microsoft YaHei UI" w:hint="eastAsia"/>
        </w:rPr>
        <w:t>！\n\n\t</w:t>
      </w:r>
      <w:r w:rsidRPr="00F309D9">
        <w:rPr>
          <w:rFonts w:ascii="Microsoft YaHei UI" w:hAnsi="Microsoft YaHei UI" w:hint="eastAsia"/>
          <w:lang w:val="zh-CN"/>
        </w:rPr>
        <w:t>您的前面还有</w:t>
      </w:r>
      <w:r w:rsidRPr="00F309D9">
        <w:rPr>
          <w:rFonts w:ascii="Microsoft YaHei UI" w:hAnsi="Microsoft YaHei UI" w:hint="eastAsia"/>
        </w:rPr>
        <w:t xml:space="preserve"> " &lt;&lt;  renshu[4]-1&lt;&lt; " </w:t>
      </w:r>
      <w:r w:rsidRPr="00F309D9">
        <w:rPr>
          <w:rFonts w:ascii="Microsoft YaHei UI" w:hAnsi="Microsoft YaHei UI" w:hint="eastAsia"/>
          <w:lang w:val="zh-CN"/>
        </w:rPr>
        <w:t>人</w:t>
      </w:r>
      <w:r w:rsidRPr="00F309D9">
        <w:rPr>
          <w:rFonts w:ascii="Microsoft YaHei UI" w:hAnsi="Microsoft YaHei UI" w:hint="eastAsia"/>
        </w:rPr>
        <w:t>\n\n\t";</w:t>
      </w:r>
    </w:p>
    <w:p w14:paraId="215D99A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1EDC4C4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0467D50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1E644A1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挂当日号函数</w:t>
      </w:r>
      <w:r w:rsidRPr="00F309D9">
        <w:rPr>
          <w:rFonts w:ascii="Microsoft YaHei UI" w:hAnsi="Microsoft YaHei UI" w:hint="eastAsia"/>
        </w:rPr>
        <w:t>------------------</w:t>
      </w:r>
    </w:p>
    <w:p w14:paraId="087AC7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hospital::gdrh()</w:t>
      </w:r>
    </w:p>
    <w:p w14:paraId="6948D6E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2A6877D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temp[1000] = "";  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</w:p>
    <w:p w14:paraId="04C94CF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if(input() == -1)</w:t>
      </w:r>
    </w:p>
    <w:p w14:paraId="399B6B5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1A72A6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return 1;  //</w:t>
      </w:r>
      <w:r w:rsidRPr="00F309D9">
        <w:rPr>
          <w:rFonts w:ascii="Microsoft YaHei UI" w:hAnsi="Microsoft YaHei UI" w:hint="eastAsia"/>
          <w:lang w:val="zh-CN"/>
        </w:rPr>
        <w:t>如果在</w:t>
      </w:r>
      <w:r w:rsidRPr="00F309D9">
        <w:rPr>
          <w:rFonts w:ascii="Microsoft YaHei UI" w:hAnsi="Microsoft YaHei UI" w:hint="eastAsia"/>
        </w:rPr>
        <w:t>input</w:t>
      </w:r>
      <w:r w:rsidRPr="00F309D9">
        <w:rPr>
          <w:rFonts w:ascii="Microsoft YaHei UI" w:hAnsi="Microsoft YaHei UI" w:hint="eastAsia"/>
          <w:lang w:val="zh-CN"/>
        </w:rPr>
        <w:t>里面选择了返回则返回</w:t>
      </w:r>
    </w:p>
    <w:p w14:paraId="3B6597A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4378A9C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//tj();  //</w:t>
      </w:r>
      <w:r w:rsidRPr="00F309D9">
        <w:rPr>
          <w:rFonts w:ascii="Microsoft YaHei UI" w:hAnsi="Microsoft YaHei UI" w:hint="eastAsia"/>
          <w:lang w:val="zh-CN"/>
        </w:rPr>
        <w:t>调用统计计算前面有几人</w:t>
      </w:r>
    </w:p>
    <w:p w14:paraId="071620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room(P[I-1].room);  //</w:t>
      </w:r>
      <w:r w:rsidRPr="00F309D9">
        <w:rPr>
          <w:rFonts w:ascii="Microsoft YaHei UI" w:hAnsi="Microsoft YaHei UI" w:hint="eastAsia"/>
          <w:lang w:val="zh-CN"/>
        </w:rPr>
        <w:t>分科室</w:t>
      </w:r>
    </w:p>
    <w:p w14:paraId="76EF1C4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G.drrs++;  //挂当日号人数+1</w:t>
      </w:r>
    </w:p>
    <w:p w14:paraId="4E1BB9F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system("pause");  //暂停</w:t>
      </w:r>
    </w:p>
    <w:p w14:paraId="18B8FB3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return 1;</w:t>
      </w:r>
    </w:p>
    <w:p w14:paraId="0B8B1ED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}</w:t>
      </w:r>
    </w:p>
    <w:p w14:paraId="732AE31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4F57B48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>//--------------查看挂号人数函数------------------</w:t>
      </w:r>
    </w:p>
    <w:p w14:paraId="72B5E64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int hospital::ghrs()</w:t>
      </w:r>
    </w:p>
    <w:p w14:paraId="47500AF5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{</w:t>
      </w:r>
    </w:p>
    <w:p w14:paraId="64C138D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char temp[100]="";</w:t>
      </w:r>
    </w:p>
    <w:p w14:paraId="63AE4FC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clear();</w:t>
      </w:r>
    </w:p>
    <w:p w14:paraId="313807B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cout&lt;&lt;"\n\n\n\t\t\t各类挂号情况一览表\n";</w:t>
      </w:r>
    </w:p>
    <w:p w14:paraId="4D8D0A0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cout &lt;&lt; "\t==================================================\n";</w:t>
      </w:r>
    </w:p>
    <w:p w14:paraId="36C7069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"\n\n\t" &lt;&lt; "\t挂当日号的人数为----" &lt;&lt; G.drrs;</w:t>
      </w:r>
    </w:p>
    <w:p w14:paraId="0C538F7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lastRenderedPageBreak/>
        <w:t xml:space="preserve">    cout &lt;&lt; "\n\n\t" &lt;&lt; "\t挂预约号的人数为----" &lt;&lt; G.yyrs;</w:t>
      </w:r>
    </w:p>
    <w:p w14:paraId="7CB48BB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"\n\n\t" &lt;&lt; "\t挂急诊号的人数为----" &lt;&lt; G.jzrs;</w:t>
      </w:r>
    </w:p>
    <w:p w14:paraId="35600AF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cout &lt;&lt; "\n\n\n\t==================================================\n\t";</w:t>
      </w:r>
    </w:p>
    <w:p w14:paraId="4091CE1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system("pause");</w:t>
      </w:r>
    </w:p>
    <w:p w14:paraId="349C4E2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return(1);</w:t>
      </w:r>
    </w:p>
    <w:p w14:paraId="6B6FFDE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426D1DF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}</w:t>
      </w:r>
    </w:p>
    <w:p w14:paraId="6F22DD9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>//--------------挂急诊号函数------------------</w:t>
      </w:r>
    </w:p>
    <w:p w14:paraId="279C2D1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hospital::gjzh()</w:t>
      </w:r>
    </w:p>
    <w:p w14:paraId="2D7BBF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7F6F598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if(-1 == input())</w:t>
      </w:r>
    </w:p>
    <w:p w14:paraId="6DCABF2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161401A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return 1;  //</w:t>
      </w:r>
      <w:r w:rsidRPr="00F309D9">
        <w:rPr>
          <w:rFonts w:ascii="Microsoft YaHei UI" w:hAnsi="Microsoft YaHei UI" w:hint="eastAsia"/>
          <w:lang w:val="zh-CN"/>
        </w:rPr>
        <w:t>返回</w:t>
      </w:r>
    </w:p>
    <w:p w14:paraId="189120D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12A5AD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clear();  //</w:t>
      </w:r>
      <w:r w:rsidRPr="00F309D9">
        <w:rPr>
          <w:rFonts w:ascii="Microsoft YaHei UI" w:hAnsi="Microsoft YaHei UI" w:hint="eastAsia"/>
          <w:lang w:val="zh-CN"/>
        </w:rPr>
        <w:t>清屏</w:t>
      </w:r>
    </w:p>
    <w:p w14:paraId="78FECA3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switch(P[I-1].room)</w:t>
      </w:r>
    </w:p>
    <w:p w14:paraId="61A0865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664E498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'1':</w:t>
      </w:r>
    </w:p>
    <w:p w14:paraId="6467103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renshu[0]++;</w:t>
      </w:r>
    </w:p>
    <w:p w14:paraId="60E6D25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1</w:t>
      </w:r>
      <w:r w:rsidRPr="00F309D9">
        <w:rPr>
          <w:rFonts w:ascii="Microsoft YaHei UI" w:hAnsi="Microsoft YaHei UI" w:hint="eastAsia"/>
          <w:lang w:val="zh-CN"/>
        </w:rPr>
        <w:t>急诊室</w:t>
      </w:r>
      <w:r w:rsidRPr="00F309D9">
        <w:rPr>
          <w:rFonts w:ascii="Microsoft YaHei UI" w:hAnsi="Microsoft YaHei UI" w:hint="eastAsia"/>
        </w:rPr>
        <w:t>！\n\n\t";</w:t>
      </w:r>
    </w:p>
    <w:p w14:paraId="1220602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7F1648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'2':</w:t>
      </w:r>
    </w:p>
    <w:p w14:paraId="14E96D5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renshu[1]++;</w:t>
      </w:r>
    </w:p>
    <w:p w14:paraId="5A15484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2</w:t>
      </w:r>
      <w:r w:rsidRPr="00F309D9">
        <w:rPr>
          <w:rFonts w:ascii="Microsoft YaHei UI" w:hAnsi="Microsoft YaHei UI" w:hint="eastAsia"/>
          <w:lang w:val="zh-CN"/>
        </w:rPr>
        <w:t>急诊室</w:t>
      </w:r>
      <w:r w:rsidRPr="00F309D9">
        <w:rPr>
          <w:rFonts w:ascii="Microsoft YaHei UI" w:hAnsi="Microsoft YaHei UI" w:hint="eastAsia"/>
        </w:rPr>
        <w:t>！\n\n\t";</w:t>
      </w:r>
    </w:p>
    <w:p w14:paraId="7D81935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6EFD82F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'3':</w:t>
      </w:r>
    </w:p>
    <w:p w14:paraId="0E96E16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renshu[2]++;</w:t>
      </w:r>
    </w:p>
    <w:p w14:paraId="4D52F16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3</w:t>
      </w:r>
      <w:r w:rsidRPr="00F309D9">
        <w:rPr>
          <w:rFonts w:ascii="Microsoft YaHei UI" w:hAnsi="Microsoft YaHei UI" w:hint="eastAsia"/>
          <w:lang w:val="zh-CN"/>
        </w:rPr>
        <w:t>急诊室</w:t>
      </w:r>
      <w:r w:rsidRPr="00F309D9">
        <w:rPr>
          <w:rFonts w:ascii="Microsoft YaHei UI" w:hAnsi="Microsoft YaHei UI" w:hint="eastAsia"/>
        </w:rPr>
        <w:t>！\n\n\t";</w:t>
      </w:r>
    </w:p>
    <w:p w14:paraId="02030DD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4A362D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'4':</w:t>
      </w:r>
    </w:p>
    <w:p w14:paraId="1B80072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renshu[3]++;</w:t>
      </w:r>
    </w:p>
    <w:p w14:paraId="19A003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4</w:t>
      </w:r>
      <w:r w:rsidRPr="00F309D9">
        <w:rPr>
          <w:rFonts w:ascii="Microsoft YaHei UI" w:hAnsi="Microsoft YaHei UI" w:hint="eastAsia"/>
          <w:lang w:val="zh-CN"/>
        </w:rPr>
        <w:t>急诊室</w:t>
      </w:r>
      <w:r w:rsidRPr="00F309D9">
        <w:rPr>
          <w:rFonts w:ascii="Microsoft YaHei UI" w:hAnsi="Microsoft YaHei UI" w:hint="eastAsia"/>
        </w:rPr>
        <w:t>！\n\n\t";</w:t>
      </w:r>
    </w:p>
    <w:p w14:paraId="2AB2D0D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2901A5D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case '5':</w:t>
      </w:r>
    </w:p>
    <w:p w14:paraId="3F42E5C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renshu[4]++;</w:t>
      </w:r>
    </w:p>
    <w:p w14:paraId="04757BC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cout&lt;&lt;'\t'&lt;&lt;"\n\t</w:t>
      </w:r>
      <w:r w:rsidRPr="00F309D9">
        <w:rPr>
          <w:rFonts w:ascii="Microsoft YaHei UI" w:hAnsi="Microsoft YaHei UI" w:hint="eastAsia"/>
          <w:lang w:val="zh-CN"/>
        </w:rPr>
        <w:t>请到第</w:t>
      </w:r>
      <w:r w:rsidRPr="00F309D9">
        <w:rPr>
          <w:rFonts w:ascii="Microsoft YaHei UI" w:hAnsi="Microsoft YaHei UI" w:hint="eastAsia"/>
        </w:rPr>
        <w:t>5</w:t>
      </w:r>
      <w:r w:rsidRPr="00F309D9">
        <w:rPr>
          <w:rFonts w:ascii="Microsoft YaHei UI" w:hAnsi="Microsoft YaHei UI" w:hint="eastAsia"/>
          <w:lang w:val="zh-CN"/>
        </w:rPr>
        <w:t>急诊室</w:t>
      </w:r>
      <w:r w:rsidRPr="00F309D9">
        <w:rPr>
          <w:rFonts w:ascii="Microsoft YaHei UI" w:hAnsi="Microsoft YaHei UI" w:hint="eastAsia"/>
        </w:rPr>
        <w:t>！\n\n\t";</w:t>
      </w:r>
    </w:p>
    <w:p w14:paraId="2A1B3B0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71B3F6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200825D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G.jzrs++;  //</w:t>
      </w:r>
      <w:r w:rsidRPr="00F309D9">
        <w:rPr>
          <w:rFonts w:ascii="Microsoft YaHei UI" w:hAnsi="Microsoft YaHei UI" w:hint="eastAsia"/>
          <w:lang w:val="zh-CN"/>
        </w:rPr>
        <w:t>急诊号人数</w:t>
      </w:r>
      <w:r w:rsidRPr="00F309D9">
        <w:rPr>
          <w:rFonts w:ascii="Microsoft YaHei UI" w:hAnsi="Microsoft YaHei UI" w:hint="eastAsia"/>
        </w:rPr>
        <w:t>+1</w:t>
      </w:r>
    </w:p>
    <w:p w14:paraId="73A1B13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 P[I-1].jz,"</w:t>
      </w:r>
      <w:r w:rsidRPr="00F309D9">
        <w:rPr>
          <w:rFonts w:ascii="Microsoft YaHei UI" w:hAnsi="Microsoft YaHei UI" w:hint="eastAsia"/>
          <w:lang w:val="zh-CN"/>
        </w:rPr>
        <w:t>是</w:t>
      </w:r>
      <w:r w:rsidRPr="00F309D9">
        <w:rPr>
          <w:rFonts w:ascii="Microsoft YaHei UI" w:hAnsi="Microsoft YaHei UI" w:hint="eastAsia"/>
        </w:rPr>
        <w:t>");</w:t>
      </w:r>
    </w:p>
    <w:p w14:paraId="1D1805E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3DA6A1D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 1;</w:t>
      </w:r>
    </w:p>
    <w:p w14:paraId="3C9AAC4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14D052C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查看挂号收入函数</w:t>
      </w:r>
      <w:r w:rsidRPr="00F309D9">
        <w:rPr>
          <w:rFonts w:ascii="Microsoft YaHei UI" w:hAnsi="Microsoft YaHei UI" w:hint="eastAsia"/>
        </w:rPr>
        <w:t>------------------</w:t>
      </w:r>
    </w:p>
    <w:p w14:paraId="170533A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hospital::ghsr()</w:t>
      </w:r>
    </w:p>
    <w:p w14:paraId="3D9A60F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66867D0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i=0;</w:t>
      </w:r>
    </w:p>
    <w:p w14:paraId="50786B0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temp[100]="";</w:t>
      </w:r>
    </w:p>
    <w:p w14:paraId="36B00AA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temp1='/';</w:t>
      </w:r>
    </w:p>
    <w:p w14:paraId="1A9540D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6AE6783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cout&lt;&lt;"\n\n\n\t\t\t</w:t>
      </w:r>
      <w:r w:rsidRPr="00F309D9">
        <w:rPr>
          <w:rFonts w:ascii="Microsoft YaHei UI" w:hAnsi="Microsoft YaHei UI" w:hint="eastAsia"/>
          <w:lang w:val="zh-CN"/>
        </w:rPr>
        <w:t>挂号情况一览表</w:t>
      </w:r>
      <w:r w:rsidRPr="00F309D9">
        <w:rPr>
          <w:rFonts w:ascii="Microsoft YaHei UI" w:hAnsi="Microsoft YaHei UI" w:hint="eastAsia"/>
        </w:rPr>
        <w:t>\n";</w:t>
      </w:r>
    </w:p>
    <w:p w14:paraId="269DA6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"\t==================================================\n";</w:t>
      </w:r>
    </w:p>
    <w:p w14:paraId="0911E6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cout&lt;&lt;"\t</w:t>
      </w:r>
      <w:r w:rsidRPr="00F309D9">
        <w:rPr>
          <w:rFonts w:ascii="Microsoft YaHei UI" w:hAnsi="Microsoft YaHei UI" w:hint="eastAsia"/>
          <w:lang w:val="zh-CN"/>
        </w:rPr>
        <w:t>今天的挂号费收入为</w:t>
      </w:r>
      <w:r w:rsidRPr="00F309D9">
        <w:rPr>
          <w:rFonts w:ascii="Microsoft YaHei UI" w:hAnsi="Microsoft YaHei UI" w:hint="eastAsia"/>
        </w:rPr>
        <w:t xml:space="preserve">:  "&lt;&lt;Ghsr&lt;&lt;" </w:t>
      </w:r>
      <w:r w:rsidRPr="00F309D9">
        <w:rPr>
          <w:rFonts w:ascii="Microsoft YaHei UI" w:hAnsi="Microsoft YaHei UI" w:hint="eastAsia"/>
          <w:lang w:val="zh-CN"/>
        </w:rPr>
        <w:t>元</w:t>
      </w:r>
      <w:r w:rsidRPr="00F309D9">
        <w:rPr>
          <w:rFonts w:ascii="Microsoft YaHei UI" w:hAnsi="Microsoft YaHei UI" w:hint="eastAsia"/>
        </w:rPr>
        <w:t>";</w:t>
      </w:r>
    </w:p>
    <w:p w14:paraId="0EC8117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"\n\t==================================================\n";</w:t>
      </w:r>
    </w:p>
    <w:p w14:paraId="2C52B7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for(i=0; i&lt;5; i++)</w:t>
      </w:r>
    </w:p>
    <w:p w14:paraId="7C4B2F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cout&lt;&lt;"\n\n\t"&lt;&lt;J[i].name&lt;&lt;"</w:t>
      </w:r>
      <w:r w:rsidRPr="00F309D9">
        <w:rPr>
          <w:rFonts w:ascii="Microsoft YaHei UI" w:hAnsi="Microsoft YaHei UI" w:hint="eastAsia"/>
          <w:lang w:val="zh-CN"/>
        </w:rPr>
        <w:t>的收入为</w:t>
      </w:r>
      <w:r w:rsidRPr="00F309D9">
        <w:rPr>
          <w:rFonts w:ascii="Microsoft YaHei UI" w:hAnsi="Microsoft YaHei UI" w:hint="eastAsia"/>
        </w:rPr>
        <w:t>:  "&lt;&lt;J[i].money ;</w:t>
      </w:r>
    </w:p>
    <w:p w14:paraId="6B771E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"\n\t==================================================\n\t";</w:t>
      </w:r>
    </w:p>
    <w:p w14:paraId="53E574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24AA2D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return(1);</w:t>
      </w:r>
    </w:p>
    <w:p w14:paraId="2FAB9D7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65C494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41729A4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查看年龄比函数</w:t>
      </w:r>
      <w:r w:rsidRPr="00F309D9">
        <w:rPr>
          <w:rFonts w:ascii="Microsoft YaHei UI" w:hAnsi="Microsoft YaHei UI" w:hint="eastAsia"/>
        </w:rPr>
        <w:t>------------------</w:t>
      </w:r>
    </w:p>
    <w:p w14:paraId="6495D17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hospital::nlb()</w:t>
      </w:r>
    </w:p>
    <w:p w14:paraId="629282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>{</w:t>
      </w:r>
    </w:p>
    <w:p w14:paraId="29AA024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long sum[5];</w:t>
      </w:r>
    </w:p>
    <w:p w14:paraId="7A26229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i;</w:t>
      </w:r>
    </w:p>
    <w:p w14:paraId="240957D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temp[100]="";</w:t>
      </w:r>
    </w:p>
    <w:p w14:paraId="157C99D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6827B8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cout&lt;&lt;"\n\n\t\t\t  </w:t>
      </w:r>
      <w:r w:rsidRPr="00F309D9">
        <w:rPr>
          <w:rFonts w:ascii="Microsoft YaHei UI" w:hAnsi="Microsoft YaHei UI" w:hint="eastAsia"/>
          <w:lang w:val="zh-CN"/>
        </w:rPr>
        <w:t>各科室患者年龄层人数</w:t>
      </w:r>
      <w:r w:rsidRPr="00F309D9">
        <w:rPr>
          <w:rFonts w:ascii="Microsoft YaHei UI" w:hAnsi="Microsoft YaHei UI" w:hint="eastAsia"/>
        </w:rPr>
        <w:t>\n\n";</w:t>
      </w:r>
    </w:p>
    <w:p w14:paraId="56E3EB2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cout&lt;&lt;"\t\t</w:t>
      </w:r>
      <w:r w:rsidRPr="00F309D9">
        <w:rPr>
          <w:rFonts w:ascii="Microsoft YaHei UI" w:hAnsi="Microsoft YaHei UI" w:hint="eastAsia"/>
          <w:lang w:val="zh-CN"/>
        </w:rPr>
        <w:t>儿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童</w:t>
      </w:r>
      <w:r w:rsidRPr="00F309D9">
        <w:rPr>
          <w:rFonts w:ascii="Microsoft YaHei UI" w:hAnsi="Microsoft YaHei UI" w:hint="eastAsia"/>
        </w:rPr>
        <w:t xml:space="preserve">\t </w:t>
      </w:r>
      <w:r w:rsidRPr="00F309D9">
        <w:rPr>
          <w:rFonts w:ascii="Microsoft YaHei UI" w:hAnsi="Microsoft YaHei UI" w:hint="eastAsia"/>
          <w:lang w:val="zh-CN"/>
        </w:rPr>
        <w:t>青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年</w:t>
      </w:r>
      <w:r w:rsidRPr="00F309D9">
        <w:rPr>
          <w:rFonts w:ascii="Microsoft YaHei UI" w:hAnsi="Microsoft YaHei UI" w:hint="eastAsia"/>
        </w:rPr>
        <w:t xml:space="preserve">\t </w:t>
      </w:r>
      <w:r w:rsidRPr="00F309D9">
        <w:rPr>
          <w:rFonts w:ascii="Microsoft YaHei UI" w:hAnsi="Microsoft YaHei UI" w:hint="eastAsia"/>
          <w:lang w:val="zh-CN"/>
        </w:rPr>
        <w:t>中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年</w:t>
      </w:r>
      <w:r w:rsidRPr="00F309D9">
        <w:rPr>
          <w:rFonts w:ascii="Microsoft YaHei UI" w:hAnsi="Microsoft YaHei UI" w:hint="eastAsia"/>
        </w:rPr>
        <w:t xml:space="preserve">\t </w:t>
      </w:r>
      <w:r w:rsidRPr="00F309D9">
        <w:rPr>
          <w:rFonts w:ascii="Microsoft YaHei UI" w:hAnsi="Microsoft YaHei UI" w:hint="eastAsia"/>
          <w:lang w:val="zh-CN"/>
        </w:rPr>
        <w:t>老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年</w:t>
      </w:r>
      <w:r w:rsidRPr="00F309D9">
        <w:rPr>
          <w:rFonts w:ascii="Microsoft YaHei UI" w:hAnsi="Microsoft YaHei UI" w:hint="eastAsia"/>
        </w:rPr>
        <w:t xml:space="preserve">\t </w:t>
      </w:r>
      <w:r w:rsidRPr="00F309D9">
        <w:rPr>
          <w:rFonts w:ascii="Microsoft YaHei UI" w:hAnsi="Microsoft YaHei UI" w:hint="eastAsia"/>
          <w:lang w:val="zh-CN"/>
        </w:rPr>
        <w:t>总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和</w:t>
      </w:r>
      <w:r w:rsidRPr="00F309D9">
        <w:rPr>
          <w:rFonts w:ascii="Microsoft YaHei UI" w:hAnsi="Microsoft YaHei UI" w:hint="eastAsia"/>
        </w:rPr>
        <w:t>\n\n";</w:t>
      </w:r>
    </w:p>
    <w:p w14:paraId="00C14D7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cout&lt;&lt;"\t\t(1-14)\t(15-25)\t(26-55)\t(56</w:t>
      </w:r>
      <w:r w:rsidRPr="00F309D9">
        <w:rPr>
          <w:rFonts w:ascii="Microsoft YaHei UI" w:hAnsi="Microsoft YaHei UI" w:hint="eastAsia"/>
          <w:lang w:val="zh-CN"/>
        </w:rPr>
        <w:t>以上</w:t>
      </w:r>
      <w:r w:rsidRPr="00F309D9">
        <w:rPr>
          <w:rFonts w:ascii="Microsoft YaHei UI" w:hAnsi="Microsoft YaHei UI" w:hint="eastAsia"/>
        </w:rPr>
        <w:t>)(1-100)\n";</w:t>
      </w:r>
    </w:p>
    <w:p w14:paraId="12C6030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cout&lt;&lt;"      =============================================================\n\n";</w:t>
      </w:r>
    </w:p>
    <w:p w14:paraId="516F2F3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for(i=0; i&lt;5; i++)            //</w:t>
      </w:r>
      <w:r w:rsidRPr="00F309D9">
        <w:rPr>
          <w:rFonts w:ascii="Microsoft YaHei UI" w:hAnsi="Microsoft YaHei UI" w:hint="eastAsia"/>
          <w:lang w:val="zh-CN"/>
        </w:rPr>
        <w:t>求出各科室就诊的总人数</w:t>
      </w:r>
    </w:p>
    <w:p w14:paraId="3172FFC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sum[i]=J[i].a.e+J[i].a.y+J[i].a.m+J[i].a.o ;</w:t>
      </w:r>
    </w:p>
    <w:p w14:paraId="23CB264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for(i=0; i&lt;5; i++)</w:t>
      </w:r>
    </w:p>
    <w:p w14:paraId="4389038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A585A2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cout &lt;&lt;'\t'&lt;&lt;J[i].name&lt;&lt;'\t'&lt;&lt;J[i].a.e&lt;&lt;"\t "&lt;&lt;J[i].a.y&lt;&lt;"\t "&lt;&lt;J[i].a.m&lt;&lt;"\t "&lt;&lt;J[i].a.o&lt;&lt;"\t "&lt;&lt;sum[i];</w:t>
      </w:r>
    </w:p>
    <w:p w14:paraId="2A8798C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cout&lt;&lt;"\n\n";</w:t>
      </w:r>
    </w:p>
    <w:p w14:paraId="2EFC176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181B9F5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cout&lt;&lt;"      =============================================================\n\t";</w:t>
      </w:r>
    </w:p>
    <w:p w14:paraId="76BCB84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40F656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return(1);</w:t>
      </w:r>
    </w:p>
    <w:p w14:paraId="4559D85C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2CE1C1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5818499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36CBF84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查看各科就诊比例</w:t>
      </w:r>
      <w:r w:rsidRPr="00F309D9">
        <w:rPr>
          <w:rFonts w:ascii="Microsoft YaHei UI" w:hAnsi="Microsoft YaHei UI" w:hint="eastAsia"/>
        </w:rPr>
        <w:t>------------------</w:t>
      </w:r>
    </w:p>
    <w:p w14:paraId="4A008E2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hospital::jzrs()</w:t>
      </w:r>
    </w:p>
    <w:p w14:paraId="1259C67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191F460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i=0;</w:t>
      </w:r>
    </w:p>
    <w:p w14:paraId="5FCD63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temp[100]="";</w:t>
      </w:r>
    </w:p>
    <w:p w14:paraId="656E850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5BF3515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cout&lt;&lt;"\n\n\n\t\t\t</w:t>
      </w:r>
      <w:r w:rsidRPr="00F309D9">
        <w:rPr>
          <w:rFonts w:ascii="Microsoft YaHei UI" w:hAnsi="Microsoft YaHei UI" w:hint="eastAsia"/>
          <w:lang w:val="zh-CN"/>
        </w:rPr>
        <w:t>各科就诊人数一览表</w:t>
      </w:r>
      <w:r w:rsidRPr="00F309D9">
        <w:rPr>
          <w:rFonts w:ascii="Microsoft YaHei UI" w:hAnsi="Microsoft YaHei UI" w:hint="eastAsia"/>
        </w:rPr>
        <w:t>\n";</w:t>
      </w:r>
    </w:p>
    <w:p w14:paraId="208435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cout &lt;&lt; "\t==================================================";</w:t>
      </w:r>
    </w:p>
    <w:p w14:paraId="0B09E56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for(i=0; i&lt;5; i++)</w:t>
      </w:r>
    </w:p>
    <w:p w14:paraId="15B1CB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cout&lt;&lt;"\n\n\t"&lt;&lt;i+1&lt;&lt;". "&lt;&lt;J[i].name&lt;&lt;"</w:t>
      </w:r>
      <w:r w:rsidRPr="00F309D9">
        <w:rPr>
          <w:rFonts w:ascii="Microsoft YaHei UI" w:hAnsi="Microsoft YaHei UI" w:hint="eastAsia"/>
          <w:lang w:val="zh-CN"/>
        </w:rPr>
        <w:t>的就诊人数为</w:t>
      </w:r>
      <w:r w:rsidRPr="00F309D9">
        <w:rPr>
          <w:rFonts w:ascii="Microsoft YaHei UI" w:hAnsi="Microsoft YaHei UI" w:hint="eastAsia"/>
        </w:rPr>
        <w:t>:  "&lt;&lt;renshu[i] ;</w:t>
      </w:r>
    </w:p>
    <w:p w14:paraId="60D9B53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"\n\t==================================================\n\t";</w:t>
      </w:r>
    </w:p>
    <w:p w14:paraId="1B0AABA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0368960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return(1);</w:t>
      </w:r>
    </w:p>
    <w:p w14:paraId="5E50CC15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5CB22249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38DA30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25835A2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挂号向导函数</w:t>
      </w:r>
      <w:r w:rsidRPr="00F309D9">
        <w:rPr>
          <w:rFonts w:ascii="Microsoft YaHei UI" w:hAnsi="Microsoft YaHei UI" w:hint="eastAsia"/>
        </w:rPr>
        <w:t>------------------</w:t>
      </w:r>
    </w:p>
    <w:p w14:paraId="3B26076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hospital::ghxd()</w:t>
      </w:r>
    </w:p>
    <w:p w14:paraId="3CF6923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5A554B9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clear();     //</w:t>
      </w:r>
      <w:r w:rsidRPr="00F309D9">
        <w:rPr>
          <w:rFonts w:ascii="Microsoft YaHei UI" w:hAnsi="Microsoft YaHei UI" w:hint="eastAsia"/>
          <w:lang w:val="zh-CN"/>
        </w:rPr>
        <w:t>清屏</w:t>
      </w:r>
    </w:p>
    <w:p w14:paraId="15418506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044BD5">
        <w:rPr>
          <w:rFonts w:ascii="Microsoft YaHei UI" w:hAnsi="Microsoft YaHei UI" w:hint="eastAsia"/>
        </w:rPr>
        <w:t>char gn, temp[1000]="";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</w:p>
    <w:p w14:paraId="0D98EE41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cout &lt;&lt; "\n\n\t\t\t====</w:t>
      </w:r>
      <w:r w:rsidRPr="00F309D9">
        <w:rPr>
          <w:rFonts w:ascii="Microsoft YaHei UI" w:hAnsi="Microsoft YaHei UI" w:hint="eastAsia"/>
          <w:lang w:val="zh-CN"/>
        </w:rPr>
        <w:t>挂号向导</w:t>
      </w:r>
      <w:r w:rsidRPr="00044BD5">
        <w:rPr>
          <w:rFonts w:ascii="Microsoft YaHei UI" w:hAnsi="Microsoft YaHei UI" w:hint="eastAsia"/>
        </w:rPr>
        <w:t>====\n\n";</w:t>
      </w:r>
    </w:p>
    <w:p w14:paraId="3EF8FA7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cout &lt;&lt; "\t\t</w:t>
      </w:r>
      <w:r w:rsidRPr="00F309D9">
        <w:rPr>
          <w:rFonts w:ascii="Microsoft YaHei UI" w:hAnsi="Microsoft YaHei UI" w:hint="eastAsia"/>
          <w:lang w:val="zh-CN"/>
        </w:rPr>
        <w:t>以下仅供参考</w:t>
      </w:r>
      <w:r w:rsidRPr="00044BD5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如疑问请咨询医护人员</w:t>
      </w:r>
      <w:r w:rsidRPr="00044BD5">
        <w:rPr>
          <w:rFonts w:ascii="Microsoft YaHei UI" w:hAnsi="Microsoft YaHei UI" w:hint="eastAsia"/>
        </w:rPr>
        <w:t>！\n\n";</w:t>
      </w:r>
    </w:p>
    <w:p w14:paraId="70AEAD87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cout &lt;&lt; "\t===</w:t>
      </w:r>
      <w:r w:rsidRPr="00F309D9">
        <w:rPr>
          <w:rFonts w:ascii="Microsoft YaHei UI" w:hAnsi="Microsoft YaHei UI" w:hint="eastAsia"/>
          <w:lang w:val="zh-CN"/>
        </w:rPr>
        <w:t>科室</w:t>
      </w:r>
      <w:r w:rsidRPr="00044BD5">
        <w:rPr>
          <w:rFonts w:ascii="Microsoft YaHei UI" w:hAnsi="Microsoft YaHei UI" w:hint="eastAsia"/>
        </w:rPr>
        <w:t>============================</w:t>
      </w:r>
      <w:r w:rsidRPr="00F309D9">
        <w:rPr>
          <w:rFonts w:ascii="Microsoft YaHei UI" w:hAnsi="Microsoft YaHei UI" w:hint="eastAsia"/>
          <w:lang w:val="zh-CN"/>
        </w:rPr>
        <w:t>包含内容</w:t>
      </w:r>
      <w:r w:rsidRPr="00044BD5">
        <w:rPr>
          <w:rFonts w:ascii="Microsoft YaHei UI" w:hAnsi="Microsoft YaHei UI" w:hint="eastAsia"/>
        </w:rPr>
        <w:t>===================\n\n" ;</w:t>
      </w:r>
    </w:p>
    <w:p w14:paraId="78441A9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044BD5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cout &lt;&lt; "\t  内科\t\t呼吸,消化,泌尿,心脏,免疫,血液,内分泌,神经,肾,等\n\n";</w:t>
      </w:r>
    </w:p>
    <w:p w14:paraId="67BDDB9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"\t  外科\t\t感染,心胸,肝胆,外伤,微创,普外,肛肠,整形,等\n\n";</w:t>
      </w:r>
    </w:p>
    <w:p w14:paraId="799D1E1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"\t  骨科\t\t骨折,骨质增生,风湿,关节,四肢,骨神经,等\n\n";</w:t>
      </w:r>
    </w:p>
    <w:p w14:paraId="1B9959F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"\t  口腔科\t牙齿,牙龈,颌面,舌,淋巴,口腔溃疡,等\n\n";</w:t>
      </w:r>
    </w:p>
    <w:p w14:paraId="651C1B8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 &lt;&lt; "\t  皮肤科\t癣类,疱疹,皮炎,皮肤瘙痒,癍类,痘类,等\n\n";</w:t>
      </w:r>
    </w:p>
    <w:p w14:paraId="02593E5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t xml:space="preserve">    </w:t>
      </w:r>
      <w:r w:rsidRPr="00F309D9">
        <w:rPr>
          <w:rFonts w:ascii="Microsoft YaHei UI" w:hAnsi="Microsoft YaHei UI"/>
        </w:rPr>
        <w:t>cout &lt;&lt; "\t==============================================================\n\t";</w:t>
      </w:r>
    </w:p>
    <w:p w14:paraId="34B8AAA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2B78955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 1;</w:t>
      </w:r>
    </w:p>
    <w:p w14:paraId="4C067AC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51E59E33" w14:textId="77777777" w:rsidR="00044BD5" w:rsidRPr="00044BD5" w:rsidRDefault="00044BD5" w:rsidP="00044BD5">
      <w:pPr>
        <w:spacing w:before="0" w:line="240" w:lineRule="auto"/>
        <w:rPr>
          <w:rFonts w:ascii="宋体" w:eastAsia="宋体" w:hAnsi="宋体" w:cs="宋体"/>
          <w:color w:val="auto"/>
          <w:sz w:val="24"/>
          <w:szCs w:val="24"/>
        </w:rPr>
      </w:pPr>
      <w:r w:rsidRPr="00044BD5">
        <w:rPr>
          <w:rFonts w:ascii="宋体" w:eastAsia="宋体" w:hAnsi="宋体" w:cs="宋体"/>
          <w:color w:val="auto"/>
          <w:sz w:val="24"/>
          <w:szCs w:val="24"/>
        </w:rPr>
        <w:t>//--------------预约挂号功能函数------------------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int hospital::yygh()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lastRenderedPageBreak/>
        <w:t>    char str_1[5],str_2[5],str[50],gn;                    //保存系统时间与预约不同天数及系统时间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int m=1,n=0;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if(-1==input())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return 1;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struct tm *mytime;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time_t LocalTime;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LocalTime=time(NULL);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mytime=localtime(&amp;LocalTime);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strftime(str,sizeof(str),"%c",mytime);           //接收系统当前时间，格式09/04/15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do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clear();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if(m-n==0)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cout &lt;&lt; "\n\n\n请挂当天号......\n\n";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system("pause");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return 1;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else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char date[8];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int flag=1;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while(flag==1)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clear();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memset(str_1,'\0',sizeof(str_1));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memset(str_2,'\0',sizeof(str_2));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cout &lt;&lt; "==================================================\n";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cout&lt;&lt; "\n\t注意：预约挂号只能预约七天以内\n\n"&lt;&lt;endl;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cout&lt;&lt; "\t请输入日期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lastRenderedPageBreak/>
        <w:t>(格式：月(00)/日(00)/年(00)：";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cin&gt;&gt;date;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strcpy(P[I].time, date);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for(int j=0,r=0; j&lt;strlen(date); j++)                   //保存不同天数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if(str[j]!=date[j])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if((j==3||j==4)&amp;&amp;(date[j]-'0')&gt;=0&amp;&amp;(date[j]-'0')&lt;=9)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str_1[r]=str[j];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str_2[r]=date[j];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r++;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flag=0;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</w:t>
      </w:r>
      <w:bookmarkStart w:id="0" w:name="_GoBack"/>
      <w:bookmarkEnd w:id="0"/>
      <w:r w:rsidRPr="00044BD5">
        <w:rPr>
          <w:rFonts w:ascii="宋体" w:eastAsia="宋体" w:hAnsi="宋体" w:cs="宋体"/>
          <w:color w:val="auto"/>
          <w:sz w:val="24"/>
          <w:szCs w:val="24"/>
        </w:rPr>
        <w:t>        else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flag=1;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clear();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cout&lt;&lt;"\n\n\n请输入正确的日期格式......\n\n";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system("pause");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</w:r>
      <w:r w:rsidRPr="00044BD5">
        <w:rPr>
          <w:rFonts w:ascii="宋体" w:eastAsia="宋体" w:hAnsi="宋体" w:cs="宋体"/>
          <w:color w:val="auto"/>
          <w:sz w:val="24"/>
          <w:szCs w:val="24"/>
        </w:rPr>
        <w:lastRenderedPageBreak/>
        <w:t>           sscanf(str_2,"%d",&amp;m);                                   //字符串转换为数字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sscanf(str_1,"%d",&amp;n);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while(m-n&gt;7||m-n&lt;=0);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cout&lt;&lt; "\n\t请"&lt;&lt;m-n&lt;&lt;"天之后前来就诊，谢谢！\n\n\t";            //不同天数相减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G.yyrs++;  //预约挂号人数+1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switch(P[I-1].room)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{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case '1':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renshu[0]++;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case '2':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renshu[1]++;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case '3':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renshu[2]++;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case '4':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 renshu[3]++;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case '5':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renshu[4]++;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         break;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  }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Q[L].zp=P[I-1].zp;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Q[L].age=P[I-1].age;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strcpy(Q[L].jz,P[I-1].jz);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strcpy(Q[L].num,P[I-1].num);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Q[L].room=P[I-1].room;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Q[L].sex=P[I-1].sex;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strcpy(Q[L].time, P[I-1].time);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L++;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system("pause");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>        return 1;</w:t>
      </w:r>
      <w:r w:rsidRPr="00044BD5">
        <w:rPr>
          <w:rFonts w:ascii="宋体" w:eastAsia="宋体" w:hAnsi="宋体" w:cs="宋体"/>
          <w:color w:val="auto"/>
          <w:sz w:val="24"/>
          <w:szCs w:val="24"/>
        </w:rPr>
        <w:br/>
        <w:t xml:space="preserve">} </w:t>
      </w:r>
    </w:p>
    <w:p w14:paraId="4DD3B4F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统计功能函数</w:t>
      </w:r>
      <w:r w:rsidRPr="00F309D9">
        <w:rPr>
          <w:rFonts w:ascii="Microsoft YaHei UI" w:hAnsi="Microsoft YaHei UI" w:hint="eastAsia"/>
        </w:rPr>
        <w:t>------------------</w:t>
      </w:r>
    </w:p>
    <w:p w14:paraId="4DD368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>void hospital::tj()</w:t>
      </w:r>
    </w:p>
    <w:p w14:paraId="424B137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553668D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long i=0,m;</w:t>
      </w:r>
    </w:p>
    <w:p w14:paraId="235FD05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struct Paixu t;</w:t>
      </w:r>
    </w:p>
    <w:p w14:paraId="2DC7D50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m=I;</w:t>
      </w:r>
    </w:p>
    <w:p w14:paraId="6644FF7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strcpy(J[0].name,"</w:t>
      </w:r>
      <w:r w:rsidRPr="00F309D9">
        <w:rPr>
          <w:rFonts w:ascii="Microsoft YaHei UI" w:hAnsi="Microsoft YaHei UI" w:hint="eastAsia"/>
          <w:lang w:val="zh-CN"/>
        </w:rPr>
        <w:t>内科</w:t>
      </w:r>
      <w:r w:rsidRPr="00F309D9">
        <w:rPr>
          <w:rFonts w:ascii="Microsoft YaHei UI" w:hAnsi="Microsoft YaHei UI" w:hint="eastAsia"/>
        </w:rPr>
        <w:t>");             //J</w:t>
      </w:r>
      <w:r w:rsidRPr="00F309D9">
        <w:rPr>
          <w:rFonts w:ascii="Microsoft YaHei UI" w:hAnsi="Microsoft YaHei UI" w:hint="eastAsia"/>
          <w:lang w:val="zh-CN"/>
        </w:rPr>
        <w:t>结构体数组赋初值</w:t>
      </w:r>
    </w:p>
    <w:p w14:paraId="0009EE8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strcpy(J[1].name,"</w:t>
      </w:r>
      <w:r w:rsidRPr="00F309D9">
        <w:rPr>
          <w:rFonts w:ascii="Microsoft YaHei UI" w:hAnsi="Microsoft YaHei UI" w:hint="eastAsia"/>
          <w:lang w:val="zh-CN"/>
        </w:rPr>
        <w:t>外科</w:t>
      </w:r>
      <w:r w:rsidRPr="00F309D9">
        <w:rPr>
          <w:rFonts w:ascii="Microsoft YaHei UI" w:hAnsi="Microsoft YaHei UI" w:hint="eastAsia"/>
        </w:rPr>
        <w:t>");</w:t>
      </w:r>
    </w:p>
    <w:p w14:paraId="1810402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strcpy(J[2].name,"</w:t>
      </w:r>
      <w:r w:rsidRPr="00F309D9">
        <w:rPr>
          <w:rFonts w:ascii="Microsoft YaHei UI" w:hAnsi="Microsoft YaHei UI" w:hint="eastAsia"/>
          <w:lang w:val="zh-CN"/>
        </w:rPr>
        <w:t>骨科</w:t>
      </w:r>
      <w:r w:rsidRPr="00F309D9">
        <w:rPr>
          <w:rFonts w:ascii="Microsoft YaHei UI" w:hAnsi="Microsoft YaHei UI" w:hint="eastAsia"/>
        </w:rPr>
        <w:t>");</w:t>
      </w:r>
    </w:p>
    <w:p w14:paraId="427AF2B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strcpy(J[3].name,"</w:t>
      </w:r>
      <w:r w:rsidRPr="00F309D9">
        <w:rPr>
          <w:rFonts w:ascii="Microsoft YaHei UI" w:hAnsi="Microsoft YaHei UI" w:hint="eastAsia"/>
          <w:lang w:val="zh-CN"/>
        </w:rPr>
        <w:t>皮肤科</w:t>
      </w:r>
      <w:r w:rsidRPr="00F309D9">
        <w:rPr>
          <w:rFonts w:ascii="Microsoft YaHei UI" w:hAnsi="Microsoft YaHei UI" w:hint="eastAsia"/>
        </w:rPr>
        <w:t>");</w:t>
      </w:r>
    </w:p>
    <w:p w14:paraId="01BE1AF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strcpy(J[4].name,"</w:t>
      </w:r>
      <w:r w:rsidRPr="00F309D9">
        <w:rPr>
          <w:rFonts w:ascii="Microsoft YaHei UI" w:hAnsi="Microsoft YaHei UI" w:hint="eastAsia"/>
          <w:lang w:val="zh-CN"/>
        </w:rPr>
        <w:t>口腔科</w:t>
      </w:r>
      <w:r w:rsidRPr="00F309D9">
        <w:rPr>
          <w:rFonts w:ascii="Microsoft YaHei UI" w:hAnsi="Microsoft YaHei UI" w:hint="eastAsia"/>
        </w:rPr>
        <w:t>");</w:t>
      </w:r>
    </w:p>
    <w:p w14:paraId="751E08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for(i=0; i&lt;5; i++)                     //</w:t>
      </w:r>
      <w:r w:rsidRPr="00F309D9">
        <w:rPr>
          <w:rFonts w:ascii="Microsoft YaHei UI" w:hAnsi="Microsoft YaHei UI" w:hint="eastAsia"/>
          <w:lang w:val="zh-CN"/>
        </w:rPr>
        <w:t>各科室各年龄段人数初值为</w:t>
      </w:r>
      <w:r w:rsidRPr="00F309D9">
        <w:rPr>
          <w:rFonts w:ascii="Microsoft YaHei UI" w:hAnsi="Microsoft YaHei UI" w:hint="eastAsia"/>
        </w:rPr>
        <w:t>0</w:t>
      </w:r>
    </w:p>
    <w:p w14:paraId="1C3006E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98683F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J[i].a.e=0;</w:t>
      </w:r>
    </w:p>
    <w:p w14:paraId="3882959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J[i].money = 0;</w:t>
      </w:r>
    </w:p>
    <w:p w14:paraId="04B0C3E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J[i].a.y=0;</w:t>
      </w:r>
    </w:p>
    <w:p w14:paraId="0C5841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J[i].a.m=0;</w:t>
      </w:r>
    </w:p>
    <w:p w14:paraId="30E0F08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J[i].a.o=0;</w:t>
      </w:r>
    </w:p>
    <w:p w14:paraId="40780E1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58C2224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Ghsr = 0;</w:t>
      </w:r>
    </w:p>
    <w:p w14:paraId="2AAB1E3F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1B41F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for(i=0; i&lt;m; i++)</w:t>
      </w:r>
    </w:p>
    <w:p w14:paraId="76347E7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56E4A5A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if(P[i].zp=='Y')Ghsr+=10,J[P[i].room-'1'].money+=10;     //</w:t>
      </w:r>
      <w:r w:rsidRPr="00F309D9">
        <w:rPr>
          <w:rFonts w:ascii="Microsoft YaHei UI" w:hAnsi="Microsoft YaHei UI" w:hint="eastAsia"/>
          <w:lang w:val="zh-CN"/>
        </w:rPr>
        <w:t>统计挂号收入</w:t>
      </w:r>
      <w:r w:rsidRPr="00F309D9">
        <w:rPr>
          <w:rFonts w:ascii="Microsoft YaHei UI" w:hAnsi="Microsoft YaHei UI" w:hint="eastAsia"/>
        </w:rPr>
        <w:t>:</w:t>
      </w:r>
      <w:r w:rsidRPr="00F309D9">
        <w:rPr>
          <w:rFonts w:ascii="Microsoft YaHei UI" w:hAnsi="Microsoft YaHei UI" w:hint="eastAsia"/>
          <w:lang w:val="zh-CN"/>
        </w:rPr>
        <w:t>专家</w:t>
      </w:r>
    </w:p>
    <w:p w14:paraId="1CB2C86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else if(P[i].zp == 'N') Ghsr+=5,J[P[i].room-'1'].money+=5;                 //</w:t>
      </w:r>
      <w:r w:rsidRPr="00F309D9">
        <w:rPr>
          <w:rFonts w:ascii="Microsoft YaHei UI" w:hAnsi="Microsoft YaHei UI" w:hint="eastAsia"/>
          <w:lang w:val="zh-CN"/>
        </w:rPr>
        <w:t>统计挂号收入</w:t>
      </w:r>
      <w:r w:rsidRPr="00F309D9">
        <w:rPr>
          <w:rFonts w:ascii="Microsoft YaHei UI" w:hAnsi="Microsoft YaHei UI" w:hint="eastAsia"/>
        </w:rPr>
        <w:t>:</w:t>
      </w:r>
      <w:r w:rsidRPr="00F309D9">
        <w:rPr>
          <w:rFonts w:ascii="Microsoft YaHei UI" w:hAnsi="Microsoft YaHei UI" w:hint="eastAsia"/>
          <w:lang w:val="zh-CN"/>
        </w:rPr>
        <w:t>普通</w:t>
      </w:r>
    </w:p>
    <w:p w14:paraId="11BF437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if (P[i].age&lt;=14)             //</w:t>
      </w:r>
      <w:r w:rsidRPr="00F309D9">
        <w:rPr>
          <w:rFonts w:ascii="Microsoft YaHei UI" w:hAnsi="Microsoft YaHei UI" w:hint="eastAsia"/>
          <w:lang w:val="zh-CN"/>
        </w:rPr>
        <w:t>统计各科室各年龄段人数</w:t>
      </w:r>
    </w:p>
    <w:p w14:paraId="718B94C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J[P[i].room-'1'].a.e++;</w:t>
      </w:r>
    </w:p>
    <w:p w14:paraId="12D775C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else if (P[i].age &lt;=25)</w:t>
      </w:r>
    </w:p>
    <w:p w14:paraId="6ECD307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J[P[i].room-'1'].a.y++;</w:t>
      </w:r>
    </w:p>
    <w:p w14:paraId="50C9771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else if(P[i].age &lt;=55)</w:t>
      </w:r>
    </w:p>
    <w:p w14:paraId="5BEB4F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J[P[i].room-'1'].a.m++;</w:t>
      </w:r>
    </w:p>
    <w:p w14:paraId="6D52014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else J[P[i].room-'1'].a.o++;</w:t>
      </w:r>
    </w:p>
    <w:p w14:paraId="7E07D8FB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E1C0D7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653C966B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6063761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62B532E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输入功能函数</w:t>
      </w:r>
      <w:r w:rsidRPr="00F309D9">
        <w:rPr>
          <w:rFonts w:ascii="Microsoft YaHei UI" w:hAnsi="Microsoft YaHei UI" w:hint="eastAsia"/>
        </w:rPr>
        <w:t>------------------</w:t>
      </w:r>
    </w:p>
    <w:p w14:paraId="5C6FBC9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hospital::input()</w:t>
      </w:r>
    </w:p>
    <w:p w14:paraId="45A398F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02F417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room2='/',cls1='0',zp2,sex2,qr;</w:t>
      </w:r>
    </w:p>
    <w:p w14:paraId="1FEEA1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age2=0,i=0;</w:t>
      </w:r>
    </w:p>
    <w:p w14:paraId="20C3460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room1[1000]="";</w:t>
      </w:r>
    </w:p>
    <w:p w14:paraId="7E62C96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zp1[1000]="";</w:t>
      </w:r>
    </w:p>
    <w:p w14:paraId="2ED5FB4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sex1[1000]="";</w:t>
      </w:r>
    </w:p>
    <w:p w14:paraId="6215410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age1[1000]="";</w:t>
      </w:r>
    </w:p>
    <w:p w14:paraId="646CCE3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cls[1000]="";</w:t>
      </w:r>
    </w:p>
    <w:p w14:paraId="3D30B7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temp[6]="";</w:t>
      </w:r>
    </w:p>
    <w:p w14:paraId="10EC47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temp1[6]="";</w:t>
      </w:r>
    </w:p>
    <w:p w14:paraId="538357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while(I&lt;Max)                                      //</w:t>
      </w:r>
      <w:r w:rsidRPr="00F309D9">
        <w:rPr>
          <w:rFonts w:ascii="Microsoft YaHei UI" w:hAnsi="Microsoft YaHei UI" w:hint="eastAsia"/>
          <w:lang w:val="zh-CN"/>
        </w:rPr>
        <w:t>重复输入记录</w:t>
      </w:r>
    </w:p>
    <w:p w14:paraId="70B0715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3BF8A6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strcpy(room1,"");</w:t>
      </w:r>
    </w:p>
    <w:p w14:paraId="4D0F573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strcpy(zp1,"");</w:t>
      </w:r>
    </w:p>
    <w:p w14:paraId="6090E07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strcpy(sex1,"");</w:t>
      </w:r>
    </w:p>
    <w:p w14:paraId="31013EF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strcpy(age1,"");</w:t>
      </w:r>
    </w:p>
    <w:p w14:paraId="17D9EAA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strcpy(cls,"");</w:t>
      </w:r>
    </w:p>
    <w:p w14:paraId="1E0C608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strcpy(temp,"");</w:t>
      </w:r>
    </w:p>
    <w:p w14:paraId="5BE04D5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strcpy(temp1,"");</w:t>
      </w:r>
    </w:p>
    <w:p w14:paraId="47051B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room2='/';</w:t>
      </w:r>
    </w:p>
    <w:p w14:paraId="29EB2D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sex2='/';</w:t>
      </w:r>
    </w:p>
    <w:p w14:paraId="3E31937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zp2='/';</w:t>
      </w:r>
    </w:p>
    <w:p w14:paraId="0EF3B7F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cls1='0';</w:t>
      </w:r>
    </w:p>
    <w:p w14:paraId="36E64AB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age2=0;</w:t>
      </w:r>
    </w:p>
    <w:p w14:paraId="3BCE08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qr='/';</w:t>
      </w:r>
    </w:p>
    <w:p w14:paraId="6A31C02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while((room2&lt;'1' || room2 &gt; '5') &amp;&amp; room2!='r' )</w:t>
      </w:r>
    </w:p>
    <w:p w14:paraId="11A495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721364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6D02DDC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cout&lt;&lt;"\n\n\t\t\t\t</w:t>
      </w:r>
      <w:r w:rsidRPr="00F309D9">
        <w:rPr>
          <w:rFonts w:ascii="Microsoft YaHei UI" w:hAnsi="Microsoft YaHei UI" w:hint="eastAsia"/>
          <w:lang w:val="zh-CN"/>
        </w:rPr>
        <w:t>请选择科室</w:t>
      </w:r>
      <w:r w:rsidRPr="00F309D9">
        <w:rPr>
          <w:rFonts w:ascii="Microsoft YaHei UI" w:hAnsi="Microsoft YaHei UI" w:hint="eastAsia"/>
        </w:rPr>
        <w:t>\n\n";</w:t>
      </w:r>
    </w:p>
    <w:p w14:paraId="220341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    cout &lt;&lt; "\n\t=============================================================\n";</w:t>
      </w:r>
    </w:p>
    <w:p w14:paraId="720266A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cout&lt;&lt;"\n\t\t1.</w:t>
      </w:r>
      <w:r w:rsidRPr="00F309D9">
        <w:rPr>
          <w:rFonts w:ascii="Microsoft YaHei UI" w:hAnsi="Microsoft YaHei UI" w:hint="eastAsia"/>
          <w:lang w:val="zh-CN"/>
        </w:rPr>
        <w:t>内科</w:t>
      </w:r>
      <w:r w:rsidRPr="00F309D9">
        <w:rPr>
          <w:rFonts w:ascii="Microsoft YaHei UI" w:hAnsi="Microsoft YaHei UI" w:hint="eastAsia"/>
        </w:rPr>
        <w:t>";</w:t>
      </w:r>
    </w:p>
    <w:p w14:paraId="61298E7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cout&lt;&lt;"\t\t2.</w:t>
      </w:r>
      <w:r w:rsidRPr="00F309D9">
        <w:rPr>
          <w:rFonts w:ascii="Microsoft YaHei UI" w:hAnsi="Microsoft YaHei UI" w:hint="eastAsia"/>
          <w:lang w:val="zh-CN"/>
        </w:rPr>
        <w:t>外科</w:t>
      </w:r>
      <w:r w:rsidRPr="00F309D9">
        <w:rPr>
          <w:rFonts w:ascii="Microsoft YaHei UI" w:hAnsi="Microsoft YaHei UI" w:hint="eastAsia"/>
        </w:rPr>
        <w:t>";</w:t>
      </w:r>
    </w:p>
    <w:p w14:paraId="124BCEF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cout&lt;&lt;"\t\t3.</w:t>
      </w:r>
      <w:r w:rsidRPr="00F309D9">
        <w:rPr>
          <w:rFonts w:ascii="Microsoft YaHei UI" w:hAnsi="Microsoft YaHei UI" w:hint="eastAsia"/>
          <w:lang w:val="zh-CN"/>
        </w:rPr>
        <w:t>骨科</w:t>
      </w:r>
      <w:r w:rsidRPr="00F309D9">
        <w:rPr>
          <w:rFonts w:ascii="Microsoft YaHei UI" w:hAnsi="Microsoft YaHei UI" w:hint="eastAsia"/>
        </w:rPr>
        <w:t>\n\n";</w:t>
      </w:r>
    </w:p>
    <w:p w14:paraId="014EA74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cout&lt;&lt;"\t\t4.</w:t>
      </w:r>
      <w:r w:rsidRPr="00F309D9">
        <w:rPr>
          <w:rFonts w:ascii="Microsoft YaHei UI" w:hAnsi="Microsoft YaHei UI" w:hint="eastAsia"/>
          <w:lang w:val="zh-CN"/>
        </w:rPr>
        <w:t>皮肤科</w:t>
      </w:r>
      <w:r w:rsidRPr="00F309D9">
        <w:rPr>
          <w:rFonts w:ascii="Microsoft YaHei UI" w:hAnsi="Microsoft YaHei UI" w:hint="eastAsia"/>
        </w:rPr>
        <w:t>";</w:t>
      </w:r>
    </w:p>
    <w:p w14:paraId="417328D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cout&lt;&lt;"\t5.</w:t>
      </w:r>
      <w:r w:rsidRPr="00F309D9">
        <w:rPr>
          <w:rFonts w:ascii="Microsoft YaHei UI" w:hAnsi="Microsoft YaHei UI" w:hint="eastAsia"/>
          <w:lang w:val="zh-CN"/>
        </w:rPr>
        <w:t>口腔科</w:t>
      </w:r>
      <w:r w:rsidRPr="00F309D9">
        <w:rPr>
          <w:rFonts w:ascii="Microsoft YaHei UI" w:hAnsi="Microsoft YaHei UI" w:hint="eastAsia"/>
        </w:rPr>
        <w:t>";</w:t>
      </w:r>
    </w:p>
    <w:p w14:paraId="79F21A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cout&lt;&lt;"\tr.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!";</w:t>
      </w:r>
    </w:p>
    <w:p w14:paraId="57DDF2C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cout &lt;&lt; "\n\n\t=============================================================\n";</w:t>
      </w:r>
    </w:p>
    <w:p w14:paraId="78B8CE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 "\n\t</w:t>
      </w:r>
      <w:r w:rsidRPr="00F309D9">
        <w:rPr>
          <w:rFonts w:ascii="Microsoft YaHei UI" w:hAnsi="Microsoft YaHei UI" w:hint="eastAsia"/>
          <w:lang w:val="zh-CN"/>
        </w:rPr>
        <w:t>请选择所要挂科室的编号</w:t>
      </w:r>
      <w:r w:rsidRPr="00F309D9">
        <w:rPr>
          <w:rFonts w:ascii="Microsoft YaHei UI" w:hAnsi="Microsoft YaHei UI" w:hint="eastAsia"/>
        </w:rPr>
        <w:t>:";</w:t>
      </w:r>
    </w:p>
    <w:p w14:paraId="64DFCC7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cin&gt;&gt;room1;    //</w:t>
      </w:r>
      <w:r w:rsidRPr="00F309D9">
        <w:rPr>
          <w:rFonts w:ascii="Microsoft YaHei UI" w:hAnsi="Microsoft YaHei UI" w:hint="eastAsia"/>
          <w:lang w:val="zh-CN"/>
        </w:rPr>
        <w:t>输入放在临时变量</w:t>
      </w:r>
      <w:r w:rsidRPr="00F309D9">
        <w:rPr>
          <w:rFonts w:ascii="Microsoft YaHei UI" w:hAnsi="Microsoft YaHei UI" w:hint="eastAsia"/>
        </w:rPr>
        <w:t>temp</w:t>
      </w:r>
      <w:r w:rsidRPr="00F309D9">
        <w:rPr>
          <w:rFonts w:ascii="Microsoft YaHei UI" w:hAnsi="Microsoft YaHei UI" w:hint="eastAsia"/>
          <w:lang w:val="zh-CN"/>
        </w:rPr>
        <w:t>中</w:t>
      </w:r>
    </w:p>
    <w:p w14:paraId="78B437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(strlen(room1)==1) room2=tolower(room1[0]);</w:t>
      </w:r>
    </w:p>
    <w:p w14:paraId="34C487F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2A039D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 (room2=='r') return(-1);</w:t>
      </w:r>
    </w:p>
    <w:p w14:paraId="07D7A84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76058A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while(zp2!='Y'&amp;&amp;zp2!='N')     //</w:t>
      </w:r>
      <w:r w:rsidRPr="00F309D9">
        <w:rPr>
          <w:rFonts w:ascii="Microsoft YaHei UI" w:hAnsi="Microsoft YaHei UI" w:hint="eastAsia"/>
          <w:lang w:val="zh-CN"/>
        </w:rPr>
        <w:t>选择专家门诊吗</w:t>
      </w:r>
    </w:p>
    <w:p w14:paraId="4634FD5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79E7DF5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F6F62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cout&lt;&lt;"\n\n\n</w:t>
      </w:r>
      <w:r w:rsidRPr="00F309D9">
        <w:rPr>
          <w:rFonts w:ascii="Microsoft YaHei UI" w:hAnsi="Microsoft YaHei UI" w:hint="eastAsia"/>
          <w:lang w:val="zh-CN"/>
        </w:rPr>
        <w:t>普通门诊</w:t>
      </w:r>
      <w:r w:rsidRPr="00F309D9">
        <w:rPr>
          <w:rFonts w:ascii="Microsoft YaHei UI" w:hAnsi="Microsoft YaHei UI" w:hint="eastAsia"/>
        </w:rPr>
        <w:t>: 5</w:t>
      </w:r>
      <w:r w:rsidRPr="00F309D9">
        <w:rPr>
          <w:rFonts w:ascii="Microsoft YaHei UI" w:hAnsi="Microsoft YaHei UI" w:hint="eastAsia"/>
          <w:lang w:val="zh-CN"/>
        </w:rPr>
        <w:t>元</w:t>
      </w:r>
      <w:r w:rsidRPr="00F309D9">
        <w:rPr>
          <w:rFonts w:ascii="Microsoft YaHei UI" w:hAnsi="Microsoft YaHei UI" w:hint="eastAsia"/>
        </w:rPr>
        <w:t xml:space="preserve"> \n</w:t>
      </w:r>
      <w:r w:rsidRPr="00F309D9">
        <w:rPr>
          <w:rFonts w:ascii="Microsoft YaHei UI" w:hAnsi="Microsoft YaHei UI" w:hint="eastAsia"/>
          <w:lang w:val="zh-CN"/>
        </w:rPr>
        <w:t>专家门诊</w:t>
      </w:r>
      <w:r w:rsidRPr="00F309D9">
        <w:rPr>
          <w:rFonts w:ascii="Microsoft YaHei UI" w:hAnsi="Microsoft YaHei UI" w:hint="eastAsia"/>
        </w:rPr>
        <w:t>: 10</w:t>
      </w:r>
      <w:r w:rsidRPr="00F309D9">
        <w:rPr>
          <w:rFonts w:ascii="Microsoft YaHei UI" w:hAnsi="Microsoft YaHei UI" w:hint="eastAsia"/>
          <w:lang w:val="zh-CN"/>
        </w:rPr>
        <w:t>元</w:t>
      </w:r>
      <w:r w:rsidRPr="00F309D9">
        <w:rPr>
          <w:rFonts w:ascii="Microsoft YaHei UI" w:hAnsi="Microsoft YaHei UI" w:hint="eastAsia"/>
        </w:rPr>
        <w:t>\n\n\n</w:t>
      </w:r>
      <w:r w:rsidRPr="00F309D9">
        <w:rPr>
          <w:rFonts w:ascii="Microsoft YaHei UI" w:hAnsi="Microsoft YaHei UI" w:hint="eastAsia"/>
          <w:lang w:val="zh-CN"/>
        </w:rPr>
        <w:t>您是否要挂专家门诊</w:t>
      </w:r>
      <w:r w:rsidRPr="00F309D9">
        <w:rPr>
          <w:rFonts w:ascii="Microsoft YaHei UI" w:hAnsi="Microsoft YaHei UI" w:hint="eastAsia"/>
        </w:rPr>
        <w:t>(Y/N):";</w:t>
      </w:r>
    </w:p>
    <w:p w14:paraId="7F2278F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cin&gt;&gt;zp1;</w:t>
      </w:r>
    </w:p>
    <w:p w14:paraId="6887FCA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(strlen(zp1)==1)</w:t>
      </w:r>
    </w:p>
    <w:p w14:paraId="43F4EAB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zp2=toupper(zp1[0]);         //</w:t>
      </w:r>
      <w:r w:rsidRPr="00F309D9">
        <w:rPr>
          <w:rFonts w:ascii="Microsoft YaHei UI" w:hAnsi="Microsoft YaHei UI" w:hint="eastAsia"/>
          <w:lang w:val="zh-CN"/>
        </w:rPr>
        <w:t>变成大写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以避免系统区分大小写</w:t>
      </w:r>
    </w:p>
    <w:p w14:paraId="25DC2F1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0B0848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while(sex2!='1'&amp;&amp;sex2!='2')        //</w:t>
      </w:r>
      <w:r w:rsidRPr="00F309D9">
        <w:rPr>
          <w:rFonts w:ascii="Microsoft YaHei UI" w:hAnsi="Microsoft YaHei UI" w:hint="eastAsia"/>
          <w:lang w:val="zh-CN"/>
        </w:rPr>
        <w:t>选择性别</w:t>
      </w:r>
      <w:r w:rsidRPr="00F309D9">
        <w:rPr>
          <w:rFonts w:ascii="Microsoft YaHei UI" w:hAnsi="Microsoft YaHei UI" w:hint="eastAsia"/>
        </w:rPr>
        <w:t>1</w:t>
      </w:r>
      <w:r w:rsidRPr="00F309D9">
        <w:rPr>
          <w:rFonts w:ascii="Microsoft YaHei UI" w:hAnsi="Microsoft YaHei UI" w:hint="eastAsia"/>
          <w:lang w:val="zh-CN"/>
        </w:rPr>
        <w:t>为男</w:t>
      </w:r>
      <w:r w:rsidRPr="00F309D9">
        <w:rPr>
          <w:rFonts w:ascii="Microsoft YaHei UI" w:hAnsi="Microsoft YaHei UI" w:hint="eastAsia"/>
        </w:rPr>
        <w:t>,2</w:t>
      </w:r>
      <w:r w:rsidRPr="00F309D9">
        <w:rPr>
          <w:rFonts w:ascii="Microsoft YaHei UI" w:hAnsi="Microsoft YaHei UI" w:hint="eastAsia"/>
          <w:lang w:val="zh-CN"/>
        </w:rPr>
        <w:t>为女</w:t>
      </w:r>
    </w:p>
    <w:p w14:paraId="57DE7F9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0DD1EC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95FFFC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cout&lt;&lt;"\n\n\n\t</w:t>
      </w:r>
      <w:r w:rsidRPr="00F309D9">
        <w:rPr>
          <w:rFonts w:ascii="Microsoft YaHei UI" w:hAnsi="Microsoft YaHei UI" w:hint="eastAsia"/>
          <w:lang w:val="zh-CN"/>
        </w:rPr>
        <w:t>性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别</w:t>
      </w:r>
      <w:r w:rsidRPr="00F309D9">
        <w:rPr>
          <w:rFonts w:ascii="Microsoft YaHei UI" w:hAnsi="Microsoft YaHei UI" w:hint="eastAsia"/>
        </w:rPr>
        <w:t xml:space="preserve"> (1.</w:t>
      </w:r>
      <w:r w:rsidRPr="00F309D9">
        <w:rPr>
          <w:rFonts w:ascii="Microsoft YaHei UI" w:hAnsi="Microsoft YaHei UI" w:hint="eastAsia"/>
          <w:lang w:val="zh-CN"/>
        </w:rPr>
        <w:t>男</w:t>
      </w:r>
      <w:r w:rsidRPr="00F309D9">
        <w:rPr>
          <w:rFonts w:ascii="Microsoft YaHei UI" w:hAnsi="Microsoft YaHei UI" w:hint="eastAsia"/>
        </w:rPr>
        <w:t xml:space="preserve"> 2.</w:t>
      </w:r>
      <w:r w:rsidRPr="00F309D9">
        <w:rPr>
          <w:rFonts w:ascii="Microsoft YaHei UI" w:hAnsi="Microsoft YaHei UI" w:hint="eastAsia"/>
          <w:lang w:val="zh-CN"/>
        </w:rPr>
        <w:t>女</w:t>
      </w:r>
      <w:r w:rsidRPr="00F309D9">
        <w:rPr>
          <w:rFonts w:ascii="Microsoft YaHei UI" w:hAnsi="Microsoft YaHei UI" w:hint="eastAsia"/>
        </w:rPr>
        <w:t>):";</w:t>
      </w:r>
    </w:p>
    <w:p w14:paraId="02E5450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cin&gt;&gt;sex1;</w:t>
      </w:r>
    </w:p>
    <w:p w14:paraId="3096B49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(strlen(sex1)==1)</w:t>
      </w:r>
    </w:p>
    <w:p w14:paraId="209A55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sex2=sex1[0];</w:t>
      </w:r>
    </w:p>
    <w:p w14:paraId="5BD7A7B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B4B28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while(age2&lt;=0||age2&gt;150)           //</w:t>
      </w:r>
      <w:r w:rsidRPr="00F309D9">
        <w:rPr>
          <w:rFonts w:ascii="Microsoft YaHei UI" w:hAnsi="Microsoft YaHei UI" w:hint="eastAsia"/>
          <w:lang w:val="zh-CN"/>
        </w:rPr>
        <w:t>输入的年龄在</w:t>
      </w:r>
      <w:r w:rsidRPr="00F309D9">
        <w:rPr>
          <w:rFonts w:ascii="Microsoft YaHei UI" w:hAnsi="Microsoft YaHei UI" w:hint="eastAsia"/>
        </w:rPr>
        <w:t>1--150</w:t>
      </w:r>
      <w:r w:rsidRPr="00F309D9">
        <w:rPr>
          <w:rFonts w:ascii="Microsoft YaHei UI" w:hAnsi="Microsoft YaHei UI" w:hint="eastAsia"/>
          <w:lang w:val="zh-CN"/>
        </w:rPr>
        <w:t>之间</w:t>
      </w:r>
    </w:p>
    <w:p w14:paraId="0D68EED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{</w:t>
      </w:r>
    </w:p>
    <w:p w14:paraId="0DA00BD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FF23CF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cout&lt;&lt;"\n\n\n\t</w:t>
      </w:r>
      <w:r w:rsidRPr="00F309D9">
        <w:rPr>
          <w:rFonts w:ascii="Microsoft YaHei UI" w:hAnsi="Microsoft YaHei UI" w:hint="eastAsia"/>
          <w:lang w:val="zh-CN"/>
        </w:rPr>
        <w:t>年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龄</w:t>
      </w:r>
      <w:r w:rsidRPr="00F309D9">
        <w:rPr>
          <w:rFonts w:ascii="Microsoft YaHei UI" w:hAnsi="Microsoft YaHei UI" w:hint="eastAsia"/>
        </w:rPr>
        <w:t>:";</w:t>
      </w:r>
    </w:p>
    <w:p w14:paraId="1B19F3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cin&gt;&gt;age1;</w:t>
      </w:r>
    </w:p>
    <w:p w14:paraId="4D9D58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(strlen(age1)&lt;=3)</w:t>
      </w:r>
    </w:p>
    <w:p w14:paraId="284D52B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age2=atoi(age1);            //</w:t>
      </w:r>
      <w:r w:rsidRPr="00F309D9">
        <w:rPr>
          <w:rFonts w:ascii="Microsoft YaHei UI" w:hAnsi="Microsoft YaHei UI" w:hint="eastAsia"/>
          <w:lang w:val="zh-CN"/>
        </w:rPr>
        <w:t>将字符型的</w:t>
      </w:r>
      <w:r w:rsidRPr="00F309D9">
        <w:rPr>
          <w:rFonts w:ascii="Microsoft YaHei UI" w:hAnsi="Microsoft YaHei UI" w:hint="eastAsia"/>
        </w:rPr>
        <w:t>age1</w:t>
      </w:r>
      <w:r w:rsidRPr="00F309D9">
        <w:rPr>
          <w:rFonts w:ascii="Microsoft YaHei UI" w:hAnsi="Microsoft YaHei UI" w:hint="eastAsia"/>
          <w:lang w:val="zh-CN"/>
        </w:rPr>
        <w:t>转换成整型赋给</w:t>
      </w:r>
      <w:r w:rsidRPr="00F309D9">
        <w:rPr>
          <w:rFonts w:ascii="Microsoft YaHei UI" w:hAnsi="Microsoft YaHei UI" w:hint="eastAsia"/>
        </w:rPr>
        <w:t>age2;</w:t>
      </w:r>
    </w:p>
    <w:p w14:paraId="396A83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463EFEB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ltoa(I+1,temp,10);                     //</w:t>
      </w:r>
      <w:r w:rsidRPr="00F309D9">
        <w:rPr>
          <w:rFonts w:ascii="Microsoft YaHei UI" w:hAnsi="Microsoft YaHei UI" w:hint="eastAsia"/>
          <w:lang w:val="zh-CN"/>
        </w:rPr>
        <w:t>计算当前患者编号</w:t>
      </w:r>
    </w:p>
    <w:p w14:paraId="79BEDAE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if(strlen(temp)&lt;6)</w:t>
      </w:r>
    </w:p>
    <w:p w14:paraId="29E14FC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for(i=0; i&lt;6-strlen(temp); i++)</w:t>
      </w:r>
    </w:p>
    <w:p w14:paraId="43BF2AA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strcat(temp1,"0");</w:t>
      </w:r>
    </w:p>
    <w:p w14:paraId="17D38DC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strcat(temp1,temp);</w:t>
      </w:r>
    </w:p>
    <w:p w14:paraId="29F2C79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    </w:t>
      </w:r>
      <w:r w:rsidRPr="00F309D9">
        <w:rPr>
          <w:rFonts w:ascii="Microsoft YaHei UI" w:hAnsi="Microsoft YaHei UI" w:hint="eastAsia"/>
          <w:lang w:val="zh-CN"/>
        </w:rPr>
        <w:t>//  输出患者信息以确认输入是否正确</w:t>
      </w:r>
    </w:p>
    <w:p w14:paraId="61E08DF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t xml:space="preserve">        </w:t>
      </w:r>
      <w:r w:rsidRPr="00F309D9">
        <w:rPr>
          <w:rFonts w:ascii="Microsoft YaHei UI" w:hAnsi="Microsoft YaHei UI"/>
        </w:rPr>
        <w:t>while(cls1!='1'&amp;&amp;cls1!='2'&amp;&amp;cls1!='r')</w:t>
      </w:r>
    </w:p>
    <w:p w14:paraId="7EB395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4A80D56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B8696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cout&lt;&lt;"\n\n\n\t\t\t</w:t>
      </w:r>
      <w:r w:rsidRPr="00F309D9">
        <w:rPr>
          <w:rFonts w:ascii="Microsoft YaHei UI" w:hAnsi="Microsoft YaHei UI" w:hint="eastAsia"/>
          <w:lang w:val="zh-CN"/>
        </w:rPr>
        <w:t>您的输入的信息如下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请确认是否正确</w:t>
      </w:r>
      <w:r w:rsidRPr="00F309D9">
        <w:rPr>
          <w:rFonts w:ascii="Microsoft YaHei UI" w:hAnsi="Microsoft YaHei UI" w:hint="eastAsia"/>
        </w:rPr>
        <w:t>!\n\n\n\n";</w:t>
      </w:r>
    </w:p>
    <w:p w14:paraId="053DD41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cout&lt;&lt;"\t</w:t>
      </w:r>
      <w:r w:rsidRPr="00F309D9">
        <w:rPr>
          <w:rFonts w:ascii="Microsoft YaHei UI" w:hAnsi="Microsoft YaHei UI" w:hint="eastAsia"/>
          <w:lang w:val="zh-CN"/>
        </w:rPr>
        <w:t>编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号</w:t>
      </w:r>
      <w:r w:rsidRPr="00F309D9">
        <w:rPr>
          <w:rFonts w:ascii="Microsoft YaHei UI" w:hAnsi="Microsoft YaHei UI" w:hint="eastAsia"/>
        </w:rPr>
        <w:t xml:space="preserve">\t </w:t>
      </w:r>
      <w:r w:rsidRPr="00F309D9">
        <w:rPr>
          <w:rFonts w:ascii="Microsoft YaHei UI" w:hAnsi="Microsoft YaHei UI" w:hint="eastAsia"/>
          <w:lang w:val="zh-CN"/>
        </w:rPr>
        <w:t>性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别</w:t>
      </w:r>
      <w:r w:rsidRPr="00F309D9">
        <w:rPr>
          <w:rFonts w:ascii="Microsoft YaHei UI" w:hAnsi="Microsoft YaHei UI" w:hint="eastAsia"/>
        </w:rPr>
        <w:t>\t</w:t>
      </w:r>
      <w:r w:rsidRPr="00F309D9">
        <w:rPr>
          <w:rFonts w:ascii="Microsoft YaHei UI" w:hAnsi="Microsoft YaHei UI" w:hint="eastAsia"/>
          <w:lang w:val="zh-CN"/>
        </w:rPr>
        <w:t>年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龄</w:t>
      </w:r>
      <w:r w:rsidRPr="00F309D9">
        <w:rPr>
          <w:rFonts w:ascii="Microsoft YaHei UI" w:hAnsi="Microsoft YaHei UI" w:hint="eastAsia"/>
        </w:rPr>
        <w:t>\t</w:t>
      </w:r>
      <w:r w:rsidRPr="00F309D9">
        <w:rPr>
          <w:rFonts w:ascii="Microsoft YaHei UI" w:hAnsi="Microsoft YaHei UI" w:hint="eastAsia"/>
          <w:lang w:val="zh-CN"/>
        </w:rPr>
        <w:t>所挂科室</w:t>
      </w:r>
      <w:r w:rsidRPr="00F309D9">
        <w:rPr>
          <w:rFonts w:ascii="Microsoft YaHei UI" w:hAnsi="Microsoft YaHei UI" w:hint="eastAsia"/>
        </w:rPr>
        <w:t>\t</w:t>
      </w:r>
      <w:r w:rsidRPr="00F309D9">
        <w:rPr>
          <w:rFonts w:ascii="Microsoft YaHei UI" w:hAnsi="Microsoft YaHei UI" w:hint="eastAsia"/>
          <w:lang w:val="zh-CN"/>
        </w:rPr>
        <w:t>专家门诊</w:t>
      </w:r>
      <w:r w:rsidRPr="00F309D9">
        <w:rPr>
          <w:rFonts w:ascii="Microsoft YaHei UI" w:hAnsi="Microsoft YaHei UI" w:hint="eastAsia"/>
        </w:rPr>
        <w:t>\t</w:t>
      </w:r>
      <w:r w:rsidRPr="00F309D9">
        <w:rPr>
          <w:rFonts w:ascii="Microsoft YaHei UI" w:hAnsi="Microsoft YaHei UI" w:hint="eastAsia"/>
          <w:lang w:val="zh-CN"/>
        </w:rPr>
        <w:t>挂号费</w:t>
      </w:r>
      <w:r w:rsidRPr="00F309D9">
        <w:rPr>
          <w:rFonts w:ascii="Microsoft YaHei UI" w:hAnsi="Microsoft YaHei UI" w:hint="eastAsia"/>
        </w:rPr>
        <w:t>\n\n";</w:t>
      </w:r>
    </w:p>
    <w:p w14:paraId="2FFE1F7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cout&lt;&lt;'\t'&lt;&lt;temp1;                           //</w:t>
      </w:r>
      <w:r w:rsidRPr="00F309D9">
        <w:rPr>
          <w:rFonts w:ascii="Microsoft YaHei UI" w:hAnsi="Microsoft YaHei UI" w:hint="eastAsia"/>
          <w:lang w:val="zh-CN"/>
        </w:rPr>
        <w:t>编号</w:t>
      </w:r>
    </w:p>
    <w:p w14:paraId="430AF3E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(sex2=='1')</w:t>
      </w:r>
    </w:p>
    <w:p w14:paraId="163B913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 </w:t>
      </w:r>
      <w:r w:rsidRPr="00F309D9">
        <w:rPr>
          <w:rFonts w:ascii="Microsoft YaHei UI" w:hAnsi="Microsoft YaHei UI" w:hint="eastAsia"/>
          <w:lang w:val="zh-CN"/>
        </w:rPr>
        <w:t>男</w:t>
      </w:r>
      <w:r w:rsidRPr="00F309D9">
        <w:rPr>
          <w:rFonts w:ascii="Microsoft YaHei UI" w:hAnsi="Microsoft YaHei UI" w:hint="eastAsia"/>
        </w:rPr>
        <w:t>";                      //</w:t>
      </w:r>
      <w:r w:rsidRPr="00F309D9">
        <w:rPr>
          <w:rFonts w:ascii="Microsoft YaHei UI" w:hAnsi="Microsoft YaHei UI" w:hint="eastAsia"/>
          <w:lang w:val="zh-CN"/>
        </w:rPr>
        <w:t>性别</w:t>
      </w:r>
    </w:p>
    <w:p w14:paraId="063E38C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else if(sex2 =='2')</w:t>
      </w:r>
    </w:p>
    <w:p w14:paraId="1C150FA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 </w:t>
      </w:r>
      <w:r w:rsidRPr="00F309D9">
        <w:rPr>
          <w:rFonts w:ascii="Microsoft YaHei UI" w:hAnsi="Microsoft YaHei UI" w:hint="eastAsia"/>
          <w:lang w:val="zh-CN"/>
        </w:rPr>
        <w:t>女</w:t>
      </w:r>
      <w:r w:rsidRPr="00F309D9">
        <w:rPr>
          <w:rFonts w:ascii="Microsoft YaHei UI" w:hAnsi="Microsoft YaHei UI" w:hint="eastAsia"/>
        </w:rPr>
        <w:t>";</w:t>
      </w:r>
    </w:p>
    <w:p w14:paraId="6F070A1B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C1B98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cout&lt;&lt;'\t'&lt;&lt;age2;                             //</w:t>
      </w:r>
      <w:r w:rsidRPr="00F309D9">
        <w:rPr>
          <w:rFonts w:ascii="Microsoft YaHei UI" w:hAnsi="Microsoft YaHei UI" w:hint="eastAsia"/>
          <w:lang w:val="zh-CN"/>
        </w:rPr>
        <w:t>年龄</w:t>
      </w:r>
    </w:p>
    <w:p w14:paraId="49BF1F9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switch(room2)                                   //</w:t>
      </w:r>
      <w:r w:rsidRPr="00F309D9">
        <w:rPr>
          <w:rFonts w:ascii="Microsoft YaHei UI" w:hAnsi="Microsoft YaHei UI" w:hint="eastAsia"/>
          <w:lang w:val="zh-CN"/>
        </w:rPr>
        <w:t>科室</w:t>
      </w:r>
    </w:p>
    <w:p w14:paraId="442ACB3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38C349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'1':</w:t>
      </w:r>
    </w:p>
    <w:p w14:paraId="36F4617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</w:t>
      </w:r>
      <w:r w:rsidRPr="00F309D9">
        <w:rPr>
          <w:rFonts w:ascii="Microsoft YaHei UI" w:hAnsi="Microsoft YaHei UI" w:hint="eastAsia"/>
          <w:lang w:val="zh-CN"/>
        </w:rPr>
        <w:t>内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科</w:t>
      </w:r>
      <w:r w:rsidRPr="00F309D9">
        <w:rPr>
          <w:rFonts w:ascii="Microsoft YaHei UI" w:hAnsi="Microsoft YaHei UI" w:hint="eastAsia"/>
        </w:rPr>
        <w:t>";</w:t>
      </w:r>
    </w:p>
    <w:p w14:paraId="584B2FE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577A64F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'2':</w:t>
      </w:r>
    </w:p>
    <w:p w14:paraId="0D7F8D8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</w:t>
      </w:r>
      <w:r w:rsidRPr="00F309D9">
        <w:rPr>
          <w:rFonts w:ascii="Microsoft YaHei UI" w:hAnsi="Microsoft YaHei UI" w:hint="eastAsia"/>
          <w:lang w:val="zh-CN"/>
        </w:rPr>
        <w:t>外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科</w:t>
      </w:r>
      <w:r w:rsidRPr="00F309D9">
        <w:rPr>
          <w:rFonts w:ascii="Microsoft YaHei UI" w:hAnsi="Microsoft YaHei UI" w:hint="eastAsia"/>
        </w:rPr>
        <w:t>";</w:t>
      </w:r>
    </w:p>
    <w:p w14:paraId="71663AC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79EACFD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'3':</w:t>
      </w:r>
    </w:p>
    <w:p w14:paraId="4034779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lastRenderedPageBreak/>
        <w:t xml:space="preserve">                cout&lt;&lt;'\t'&lt;&lt;"</w:t>
      </w:r>
      <w:r w:rsidRPr="00F309D9">
        <w:rPr>
          <w:rFonts w:ascii="Microsoft YaHei UI" w:hAnsi="Microsoft YaHei UI" w:hint="eastAsia"/>
          <w:lang w:val="zh-CN"/>
        </w:rPr>
        <w:t>骨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科</w:t>
      </w:r>
      <w:r w:rsidRPr="00F309D9">
        <w:rPr>
          <w:rFonts w:ascii="Microsoft YaHei UI" w:hAnsi="Microsoft YaHei UI" w:hint="eastAsia"/>
        </w:rPr>
        <w:t>";</w:t>
      </w:r>
    </w:p>
    <w:p w14:paraId="37DCF23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3245D6D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'4':</w:t>
      </w:r>
    </w:p>
    <w:p w14:paraId="3C4FD74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</w:t>
      </w:r>
      <w:r w:rsidRPr="00F309D9">
        <w:rPr>
          <w:rFonts w:ascii="Microsoft YaHei UI" w:hAnsi="Microsoft YaHei UI" w:hint="eastAsia"/>
          <w:lang w:val="zh-CN"/>
        </w:rPr>
        <w:t>皮肤科</w:t>
      </w:r>
      <w:r w:rsidRPr="00F309D9">
        <w:rPr>
          <w:rFonts w:ascii="Microsoft YaHei UI" w:hAnsi="Microsoft YaHei UI" w:hint="eastAsia"/>
        </w:rPr>
        <w:t>";</w:t>
      </w:r>
    </w:p>
    <w:p w14:paraId="5E02FBE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3387052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'5':</w:t>
      </w:r>
    </w:p>
    <w:p w14:paraId="5DDE0F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cout&lt;&lt;'\t'&lt;&lt;"</w:t>
      </w:r>
      <w:r w:rsidRPr="00F309D9">
        <w:rPr>
          <w:rFonts w:ascii="Microsoft YaHei UI" w:hAnsi="Microsoft YaHei UI" w:hint="eastAsia"/>
          <w:lang w:val="zh-CN"/>
        </w:rPr>
        <w:t>口腔科</w:t>
      </w:r>
      <w:r w:rsidRPr="00F309D9">
        <w:rPr>
          <w:rFonts w:ascii="Microsoft YaHei UI" w:hAnsi="Microsoft YaHei UI" w:hint="eastAsia"/>
        </w:rPr>
        <w:t>";</w:t>
      </w:r>
    </w:p>
    <w:p w14:paraId="2AF9E36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4F96CCE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673E860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(zp2=='Y')                                   //</w:t>
      </w:r>
      <w:r w:rsidRPr="00F309D9">
        <w:rPr>
          <w:rFonts w:ascii="Microsoft YaHei UI" w:hAnsi="Microsoft YaHei UI" w:hint="eastAsia"/>
          <w:lang w:val="zh-CN"/>
        </w:rPr>
        <w:t>是否为专家门诊</w:t>
      </w:r>
    </w:p>
    <w:p w14:paraId="64A81CB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cout&lt;&lt;"\t\t"&lt;&lt;"    </w:t>
      </w:r>
      <w:r w:rsidRPr="00F309D9">
        <w:rPr>
          <w:rFonts w:ascii="Microsoft YaHei UI" w:hAnsi="Microsoft YaHei UI" w:hint="eastAsia"/>
          <w:lang w:val="zh-CN"/>
        </w:rPr>
        <w:t>是</w:t>
      </w:r>
      <w:r w:rsidRPr="00F309D9">
        <w:rPr>
          <w:rFonts w:ascii="Microsoft YaHei UI" w:hAnsi="Microsoft YaHei UI" w:hint="eastAsia"/>
        </w:rPr>
        <w:t>";</w:t>
      </w:r>
    </w:p>
    <w:p w14:paraId="2062B3C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else cout&lt;&lt;"\t\t"&lt;&lt;"</w:t>
      </w:r>
      <w:r w:rsidRPr="00F309D9">
        <w:rPr>
          <w:rFonts w:ascii="Microsoft YaHei UI" w:hAnsi="Microsoft YaHei UI" w:hint="eastAsia"/>
          <w:lang w:val="zh-CN"/>
        </w:rPr>
        <w:t>不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是</w:t>
      </w:r>
      <w:r w:rsidRPr="00F309D9">
        <w:rPr>
          <w:rFonts w:ascii="Microsoft YaHei UI" w:hAnsi="Microsoft YaHei UI" w:hint="eastAsia"/>
        </w:rPr>
        <w:t>";</w:t>
      </w:r>
    </w:p>
    <w:p w14:paraId="0598D46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(zp2=='Y')                                   //</w:t>
      </w:r>
      <w:r w:rsidRPr="00F309D9">
        <w:rPr>
          <w:rFonts w:ascii="Microsoft YaHei UI" w:hAnsi="Microsoft YaHei UI" w:hint="eastAsia"/>
          <w:lang w:val="zh-CN"/>
        </w:rPr>
        <w:t>挂号费用</w:t>
      </w:r>
    </w:p>
    <w:p w14:paraId="531A5DB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cout&lt;&lt;"\t\t"&lt;&lt;"10";</w:t>
      </w:r>
    </w:p>
    <w:p w14:paraId="3589586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else cout&lt;&lt;"\t\t"&lt;&lt;"5";</w:t>
      </w:r>
    </w:p>
    <w:p w14:paraId="7111EA25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57506F2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cout&lt;&lt;"\n\n================================================================================";</w:t>
      </w:r>
    </w:p>
    <w:p w14:paraId="43C4D94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cout&lt;&lt;"\n\n\t\t1.</w:t>
      </w:r>
      <w:r w:rsidRPr="00F309D9">
        <w:rPr>
          <w:rFonts w:ascii="Microsoft YaHei UI" w:hAnsi="Microsoft YaHei UI" w:hint="eastAsia"/>
          <w:lang w:val="zh-CN"/>
        </w:rPr>
        <w:t>重新填写</w:t>
      </w:r>
      <w:r w:rsidRPr="00F309D9">
        <w:rPr>
          <w:rFonts w:ascii="Microsoft YaHei UI" w:hAnsi="Microsoft YaHei UI" w:hint="eastAsia"/>
        </w:rPr>
        <w:t>!\t\t2.</w:t>
      </w:r>
      <w:r w:rsidRPr="00F309D9">
        <w:rPr>
          <w:rFonts w:ascii="Microsoft YaHei UI" w:hAnsi="Microsoft YaHei UI" w:hint="eastAsia"/>
          <w:lang w:val="zh-CN"/>
        </w:rPr>
        <w:t>信息正确</w:t>
      </w:r>
      <w:r w:rsidRPr="00F309D9">
        <w:rPr>
          <w:rFonts w:ascii="Microsoft YaHei UI" w:hAnsi="Microsoft YaHei UI" w:hint="eastAsia"/>
        </w:rPr>
        <w:t>!";</w:t>
      </w:r>
    </w:p>
    <w:p w14:paraId="71CF3AE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        </w:t>
      </w:r>
      <w:r w:rsidRPr="00F309D9">
        <w:rPr>
          <w:rFonts w:ascii="Microsoft YaHei UI" w:hAnsi="Microsoft YaHei UI" w:hint="eastAsia"/>
          <w:lang w:val="zh-CN"/>
        </w:rPr>
        <w:t>cout&lt;&lt;"\n\n\n请输入您要选择菜单项(1,2):";</w:t>
      </w:r>
    </w:p>
    <w:p w14:paraId="3614654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t xml:space="preserve">            </w:t>
      </w:r>
      <w:r w:rsidRPr="00F309D9">
        <w:rPr>
          <w:rFonts w:ascii="Microsoft YaHei UI" w:hAnsi="Microsoft YaHei UI"/>
        </w:rPr>
        <w:t>cin&gt;&gt;cls;</w:t>
      </w:r>
    </w:p>
    <w:p w14:paraId="477EEE4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 (strlen(cls)==1)</w:t>
      </w:r>
    </w:p>
    <w:p w14:paraId="6B88C3B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cls1=tolower(cls[0]);   //</w:t>
      </w:r>
      <w:r w:rsidRPr="00F309D9">
        <w:rPr>
          <w:rFonts w:ascii="Microsoft YaHei UI" w:hAnsi="Microsoft YaHei UI" w:hint="eastAsia"/>
          <w:lang w:val="zh-CN"/>
        </w:rPr>
        <w:t>变为小写字母</w:t>
      </w:r>
    </w:p>
    <w:p w14:paraId="78C8D86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4C221B84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538670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 (cls1=='2')</w:t>
      </w:r>
    </w:p>
    <w:p w14:paraId="67A1ED6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4A1DFB4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P[I].age =age2;</w:t>
      </w:r>
    </w:p>
    <w:p w14:paraId="7B3D07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P[I].room=room2;</w:t>
      </w:r>
    </w:p>
    <w:p w14:paraId="6F58116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strcpy(P[I].num,temp1);</w:t>
      </w:r>
    </w:p>
    <w:p w14:paraId="20A1750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P[I].sex=sex2-'0';</w:t>
      </w:r>
    </w:p>
    <w:p w14:paraId="6D12DC0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P[I].zp=zp2;</w:t>
      </w:r>
    </w:p>
    <w:p w14:paraId="078F5C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I++;</w:t>
      </w:r>
    </w:p>
    <w:p w14:paraId="21E8B65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return 0;</w:t>
      </w:r>
    </w:p>
    <w:p w14:paraId="77A7D71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</w:rPr>
        <w:lastRenderedPageBreak/>
        <w:t xml:space="preserve">        </w:t>
      </w:r>
      <w:r w:rsidRPr="00F309D9">
        <w:rPr>
          <w:rFonts w:ascii="Microsoft YaHei UI" w:hAnsi="Microsoft YaHei UI"/>
          <w:lang w:val="zh-CN"/>
        </w:rPr>
        <w:t>}</w:t>
      </w:r>
    </w:p>
    <w:p w14:paraId="7CF42D2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}       //重复输入记录(完)</w:t>
      </w:r>
    </w:p>
    <w:p w14:paraId="3E75253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2F22303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}</w:t>
      </w:r>
    </w:p>
    <w:p w14:paraId="4DA0510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>//--------------挂号功能菜单函数------------------</w:t>
      </w:r>
    </w:p>
    <w:p w14:paraId="1A52138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int hospital::gh_menu()</w:t>
      </w:r>
    </w:p>
    <w:p w14:paraId="59C2DCA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{</w:t>
      </w:r>
    </w:p>
    <w:p w14:paraId="2398EE7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int qu[5],i,fh; //qu数组用于接收返回值 i数值下标 fh返回的开关</w:t>
      </w:r>
    </w:p>
    <w:p w14:paraId="3D01B46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char gn, temp[1000]=""; //为了避免输入多个字符时会产生的错误，例：123，-2等等</w:t>
      </w:r>
    </w:p>
    <w:p w14:paraId="0572DDD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//调用统计功能函数求出所需要的值</w:t>
      </w:r>
    </w:p>
    <w:p w14:paraId="22B43AD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774258D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do                  //控制返回操作</w:t>
      </w:r>
    </w:p>
    <w:p w14:paraId="4757314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{</w:t>
      </w:r>
    </w:p>
    <w:p w14:paraId="770A76B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for(i=0; i&lt;5; i++) qu[i]=2; //返回时重新赋初值</w:t>
      </w:r>
    </w:p>
    <w:p w14:paraId="67782E7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fh=0;</w:t>
      </w:r>
    </w:p>
    <w:p w14:paraId="089BF7E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i=0;</w:t>
      </w:r>
    </w:p>
    <w:p w14:paraId="628337B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gn='0';</w:t>
      </w:r>
    </w:p>
    <w:p w14:paraId="5EFDEBB4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strcpy(temp,"");</w:t>
      </w:r>
    </w:p>
    <w:p w14:paraId="4E48526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clear();</w:t>
      </w:r>
    </w:p>
    <w:p w14:paraId="478CFBA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069DFF4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while(gn!='1'&amp;&amp;gn!='2'&amp;&amp;gn!='3'&amp;&amp;gn!='4'&amp;&amp;gn!='q'&amp;&amp;gn!='r')  //只能输入1、2或者3</w:t>
      </w:r>
    </w:p>
    <w:p w14:paraId="7657B5B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{</w:t>
      </w:r>
    </w:p>
    <w:p w14:paraId="1DE3F72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clear();</w:t>
      </w:r>
    </w:p>
    <w:p w14:paraId="4D8DE87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cout&lt;&lt;"\n\n\n\t\t\t===请选择您需要的功能===\n";</w:t>
      </w:r>
    </w:p>
    <w:p w14:paraId="581CE245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cout &lt;&lt; "\n\t=============================================================\n";</w:t>
      </w:r>
    </w:p>
    <w:p w14:paraId="6721494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cout&lt;&lt;"\n\t1.挂当日号\t2.预约挂号\t3.挂急诊号\t4.挂号向导\n";</w:t>
      </w:r>
    </w:p>
    <w:p w14:paraId="03043AC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 &lt;&lt;"\n\t\t\tr.返  回!\tq.退  出!\n";</w:t>
      </w:r>
    </w:p>
    <w:p w14:paraId="54508B6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cout &lt;&lt; "\n\t=============================================================\n";</w:t>
      </w:r>
    </w:p>
    <w:p w14:paraId="31020DA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cout&lt;&lt;"\t请输编号(1,2,3,4,r,q):";</w:t>
      </w:r>
    </w:p>
    <w:p w14:paraId="36D362F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cin&gt;&gt;temp;     //输入放在临时变量temp中</w:t>
      </w:r>
    </w:p>
    <w:p w14:paraId="66896624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lastRenderedPageBreak/>
        <w:t xml:space="preserve">            if (strlen(temp)==1) gn=tolower(temp[0]);//输入多个字符时跳过</w:t>
      </w:r>
    </w:p>
    <w:p w14:paraId="402051F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t xml:space="preserve">        </w:t>
      </w:r>
      <w:r w:rsidRPr="00F309D9">
        <w:rPr>
          <w:rFonts w:ascii="Microsoft YaHei UI" w:hAnsi="Microsoft YaHei UI"/>
        </w:rPr>
        <w:t>}</w:t>
      </w:r>
    </w:p>
    <w:p w14:paraId="32F43C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switch(gn)</w:t>
      </w:r>
    </w:p>
    <w:p w14:paraId="5EBD270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199051C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'1':</w:t>
      </w:r>
    </w:p>
    <w:p w14:paraId="509E054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qu[0]=gdrh();</w:t>
      </w:r>
    </w:p>
    <w:p w14:paraId="593D414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挂当日号</w:t>
      </w:r>
    </w:p>
    <w:p w14:paraId="1DFEC5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'2':</w:t>
      </w:r>
    </w:p>
    <w:p w14:paraId="51ED438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qu[1]=yygh();</w:t>
      </w:r>
    </w:p>
    <w:p w14:paraId="164490A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预约挂号</w:t>
      </w:r>
    </w:p>
    <w:p w14:paraId="5F6EEF4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'3':</w:t>
      </w:r>
    </w:p>
    <w:p w14:paraId="3DDE33A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qu[2]=gjzh();</w:t>
      </w:r>
    </w:p>
    <w:p w14:paraId="106FBA9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//</w:t>
      </w:r>
      <w:r w:rsidRPr="00F309D9">
        <w:rPr>
          <w:rFonts w:ascii="Microsoft YaHei UI" w:hAnsi="Microsoft YaHei UI" w:hint="eastAsia"/>
          <w:lang w:val="zh-CN"/>
        </w:rPr>
        <w:t>挂急诊号</w:t>
      </w:r>
    </w:p>
    <w:p w14:paraId="2955626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'4':</w:t>
      </w:r>
    </w:p>
    <w:p w14:paraId="4BAC204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qu[3]=ghxd();</w:t>
      </w:r>
    </w:p>
    <w:p w14:paraId="255FBD2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//</w:t>
      </w:r>
      <w:r w:rsidRPr="00F309D9">
        <w:rPr>
          <w:rFonts w:ascii="Microsoft YaHei UI" w:hAnsi="Microsoft YaHei UI" w:hint="eastAsia"/>
          <w:lang w:val="zh-CN"/>
        </w:rPr>
        <w:t>挂号向导</w:t>
      </w:r>
    </w:p>
    <w:p w14:paraId="64E86E3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'r':</w:t>
      </w:r>
    </w:p>
    <w:p w14:paraId="43D80C4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return(1);      //</w:t>
      </w:r>
      <w:r w:rsidRPr="00F309D9">
        <w:rPr>
          <w:rFonts w:ascii="Microsoft YaHei UI" w:hAnsi="Microsoft YaHei UI" w:hint="eastAsia"/>
          <w:lang w:val="zh-CN"/>
        </w:rPr>
        <w:t>表示选择了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525C5F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'q':</w:t>
      </w:r>
    </w:p>
    <w:p w14:paraId="3CC6C6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qu[4]=0;       //</w:t>
      </w:r>
      <w:r w:rsidRPr="00F309D9">
        <w:rPr>
          <w:rFonts w:ascii="Microsoft YaHei UI" w:hAnsi="Microsoft YaHei UI" w:hint="eastAsia"/>
          <w:lang w:val="zh-CN"/>
        </w:rPr>
        <w:t>正常退出程序</w:t>
      </w:r>
    </w:p>
    <w:p w14:paraId="30BBC7CB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EEC95E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453FB2F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for(i=0; i&lt;5; i++)</w:t>
      </w:r>
    </w:p>
    <w:p w14:paraId="37C22EE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(qu[i]==0)               //</w:t>
      </w:r>
      <w:r w:rsidRPr="00F309D9">
        <w:rPr>
          <w:rFonts w:ascii="Microsoft YaHei UI" w:hAnsi="Microsoft YaHei UI" w:hint="eastAsia"/>
          <w:lang w:val="zh-CN"/>
        </w:rPr>
        <w:t>已经选择了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退出</w:t>
      </w:r>
      <w:r w:rsidRPr="00F309D9">
        <w:rPr>
          <w:rFonts w:ascii="Microsoft YaHei UI" w:hAnsi="Microsoft YaHei UI" w:hint="eastAsia"/>
        </w:rPr>
        <w:t>"</w:t>
      </w:r>
    </w:p>
    <w:p w14:paraId="2F8D7CE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61FE6E5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system("cls");</w:t>
      </w:r>
    </w:p>
    <w:p w14:paraId="78DC863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cout&lt;&lt;"\n\n\n\n\t\t\t</w:t>
      </w:r>
      <w:r w:rsidRPr="00F309D9">
        <w:rPr>
          <w:rFonts w:ascii="Microsoft YaHei UI" w:hAnsi="Microsoft YaHei UI" w:hint="eastAsia"/>
          <w:lang w:val="zh-CN"/>
        </w:rPr>
        <w:t>您确定要退出本系统吗</w:t>
      </w:r>
      <w:r w:rsidRPr="00F309D9">
        <w:rPr>
          <w:rFonts w:ascii="Microsoft YaHei UI" w:hAnsi="Microsoft YaHei UI" w:hint="eastAsia"/>
        </w:rPr>
        <w:t>?(Y/N)";</w:t>
      </w:r>
    </w:p>
    <w:p w14:paraId="3F1651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cin&gt;&gt;temp;</w:t>
      </w:r>
    </w:p>
    <w:p w14:paraId="564F494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(tolower(temp[0])=='y')</w:t>
      </w:r>
    </w:p>
    <w:p w14:paraId="3AB9FE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0C61B3A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f_write(); //</w:t>
      </w:r>
      <w:r w:rsidRPr="00F309D9">
        <w:rPr>
          <w:rFonts w:ascii="Microsoft YaHei UI" w:hAnsi="Microsoft YaHei UI" w:hint="eastAsia"/>
          <w:lang w:val="zh-CN"/>
        </w:rPr>
        <w:t>写文件</w:t>
      </w:r>
    </w:p>
    <w:p w14:paraId="1B36A9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system("cls");</w:t>
      </w:r>
    </w:p>
    <w:p w14:paraId="1B1CC8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cout&lt;&lt;"\n\n\n\t\t\t</w:t>
      </w:r>
      <w:r w:rsidRPr="00F309D9">
        <w:rPr>
          <w:rFonts w:ascii="Microsoft YaHei UI" w:hAnsi="Microsoft YaHei UI" w:hint="eastAsia"/>
          <w:lang w:val="zh-CN"/>
        </w:rPr>
        <w:t>您已成功退出系统</w:t>
      </w:r>
      <w:r w:rsidRPr="00F309D9">
        <w:rPr>
          <w:rFonts w:ascii="Microsoft YaHei UI" w:hAnsi="Microsoft YaHei UI" w:hint="eastAsia"/>
        </w:rPr>
        <w:t>!\n\n\n\n\n\n";</w:t>
      </w:r>
    </w:p>
    <w:p w14:paraId="3A46DA6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exit(0);</w:t>
      </w:r>
    </w:p>
    <w:p w14:paraId="4B36AEE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        }</w:t>
      </w:r>
    </w:p>
    <w:p w14:paraId="0BE111A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else</w:t>
      </w:r>
    </w:p>
    <w:p w14:paraId="546E70C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2BE8947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1493CEA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056CA6F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344DABE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22C82E1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else                        //</w:t>
      </w:r>
      <w:r w:rsidRPr="00F309D9">
        <w:rPr>
          <w:rFonts w:ascii="Microsoft YaHei UI" w:hAnsi="Microsoft YaHei UI" w:hint="eastAsia"/>
          <w:lang w:val="zh-CN"/>
        </w:rPr>
        <w:t>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749CB6D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(qu[i]==1)</w:t>
      </w:r>
    </w:p>
    <w:p w14:paraId="3B1E4BF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1454122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78482A9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0396E25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4E74C97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162A39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702BAAC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while(fh==1);</w:t>
      </w:r>
    </w:p>
    <w:p w14:paraId="56429D8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return(-1);</w:t>
      </w:r>
    </w:p>
    <w:p w14:paraId="54A24824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0B66FD5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1ED27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221713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hospital::show()</w:t>
      </w:r>
    </w:p>
    <w:p w14:paraId="6A51FE3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{</w:t>
      </w:r>
    </w:p>
    <w:p w14:paraId="6691685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char n, temp[1000]="";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  <w:r w:rsidRPr="00044BD5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例</w:t>
      </w:r>
      <w:r w:rsidRPr="00044BD5">
        <w:rPr>
          <w:rFonts w:ascii="Microsoft YaHei UI" w:hAnsi="Microsoft YaHei UI" w:hint="eastAsia"/>
        </w:rPr>
        <w:t>：123，-2</w:t>
      </w:r>
      <w:r w:rsidRPr="00F309D9">
        <w:rPr>
          <w:rFonts w:ascii="Microsoft YaHei UI" w:hAnsi="Microsoft YaHei UI" w:hint="eastAsia"/>
          <w:lang w:val="zh-CN"/>
        </w:rPr>
        <w:t>等等</w:t>
      </w:r>
    </w:p>
    <w:p w14:paraId="735D3AA1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while(TRUE)</w:t>
      </w:r>
    </w:p>
    <w:p w14:paraId="5A9F2EF1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{</w:t>
      </w:r>
    </w:p>
    <w:p w14:paraId="27D8C88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n = '0';  //</w:t>
      </w:r>
      <w:r w:rsidRPr="00F309D9">
        <w:rPr>
          <w:rFonts w:ascii="Microsoft YaHei UI" w:hAnsi="Microsoft YaHei UI" w:hint="eastAsia"/>
          <w:lang w:val="zh-CN"/>
        </w:rPr>
        <w:t>每次循环初始化值</w:t>
      </w:r>
    </w:p>
    <w:p w14:paraId="4291382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while(n!='1'&amp;&amp;n!='2'&amp;&amp;n!='3'&amp;&amp;n!='4'&amp;&amp;n!='5'&amp;&amp;n!='6'&amp;&amp;n!='7'&amp;&amp;n!='r')</w:t>
      </w:r>
    </w:p>
    <w:p w14:paraId="582540C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{</w:t>
      </w:r>
    </w:p>
    <w:p w14:paraId="283427F5" w14:textId="77777777" w:rsidR="00F309D9" w:rsidRPr="00044BD5" w:rsidRDefault="00F309D9" w:rsidP="00F309D9">
      <w:pPr>
        <w:rPr>
          <w:rFonts w:ascii="Microsoft YaHei UI" w:hAnsi="Microsoft YaHei UI"/>
        </w:rPr>
      </w:pPr>
    </w:p>
    <w:p w14:paraId="73EDA4E9" w14:textId="77777777" w:rsidR="00F309D9" w:rsidRPr="00044BD5" w:rsidRDefault="00F309D9" w:rsidP="00F309D9">
      <w:pPr>
        <w:rPr>
          <w:rFonts w:ascii="Microsoft YaHei UI" w:hAnsi="Microsoft YaHei UI"/>
        </w:rPr>
      </w:pPr>
    </w:p>
    <w:p w14:paraId="7EDC86B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clear();</w:t>
      </w:r>
    </w:p>
    <w:p w14:paraId="6D28EEE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lastRenderedPageBreak/>
        <w:t xml:space="preserve">            cout &lt;&lt; "\n\t==============================================================\n\n";</w:t>
      </w:r>
    </w:p>
    <w:p w14:paraId="5662C8D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cout&lt;&lt; "\t1.</w:t>
      </w:r>
      <w:r w:rsidRPr="00F309D9">
        <w:rPr>
          <w:rFonts w:ascii="Microsoft YaHei UI" w:hAnsi="Microsoft YaHei UI" w:hint="eastAsia"/>
          <w:lang w:val="zh-CN"/>
        </w:rPr>
        <w:t>所有名单</w:t>
      </w:r>
      <w:r w:rsidRPr="00044BD5">
        <w:rPr>
          <w:rFonts w:ascii="Microsoft YaHei UI" w:hAnsi="Microsoft YaHei UI" w:hint="eastAsia"/>
        </w:rPr>
        <w:t>\t2.</w:t>
      </w:r>
      <w:r w:rsidRPr="00F309D9">
        <w:rPr>
          <w:rFonts w:ascii="Microsoft YaHei UI" w:hAnsi="Microsoft YaHei UI" w:hint="eastAsia"/>
          <w:lang w:val="zh-CN"/>
        </w:rPr>
        <w:t>内科名单</w:t>
      </w:r>
      <w:r w:rsidRPr="00044BD5">
        <w:rPr>
          <w:rFonts w:ascii="Microsoft YaHei UI" w:hAnsi="Microsoft YaHei UI" w:hint="eastAsia"/>
        </w:rPr>
        <w:t>\t3.</w:t>
      </w:r>
      <w:r w:rsidRPr="00F309D9">
        <w:rPr>
          <w:rFonts w:ascii="Microsoft YaHei UI" w:hAnsi="Microsoft YaHei UI" w:hint="eastAsia"/>
          <w:lang w:val="zh-CN"/>
        </w:rPr>
        <w:t>外科名单</w:t>
      </w:r>
      <w:r w:rsidRPr="00044BD5">
        <w:rPr>
          <w:rFonts w:ascii="Microsoft YaHei UI" w:hAnsi="Microsoft YaHei UI" w:hint="eastAsia"/>
        </w:rPr>
        <w:t>\n";</w:t>
      </w:r>
    </w:p>
    <w:p w14:paraId="26C0031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cout&lt;&lt; "\t4.</w:t>
      </w:r>
      <w:r w:rsidRPr="00F309D9">
        <w:rPr>
          <w:rFonts w:ascii="Microsoft YaHei UI" w:hAnsi="Microsoft YaHei UI" w:hint="eastAsia"/>
          <w:lang w:val="zh-CN"/>
        </w:rPr>
        <w:t>骨科名单</w:t>
      </w:r>
      <w:r w:rsidRPr="00044BD5">
        <w:rPr>
          <w:rFonts w:ascii="Microsoft YaHei UI" w:hAnsi="Microsoft YaHei UI" w:hint="eastAsia"/>
        </w:rPr>
        <w:t>\t5.</w:t>
      </w:r>
      <w:r w:rsidRPr="00F309D9">
        <w:rPr>
          <w:rFonts w:ascii="Microsoft YaHei UI" w:hAnsi="Microsoft YaHei UI" w:hint="eastAsia"/>
          <w:lang w:val="zh-CN"/>
        </w:rPr>
        <w:t>皮肤科名单</w:t>
      </w:r>
      <w:r w:rsidRPr="00044BD5">
        <w:rPr>
          <w:rFonts w:ascii="Microsoft YaHei UI" w:hAnsi="Microsoft YaHei UI" w:hint="eastAsia"/>
        </w:rPr>
        <w:t>\t6.</w:t>
      </w:r>
      <w:r w:rsidRPr="00F309D9">
        <w:rPr>
          <w:rFonts w:ascii="Microsoft YaHei UI" w:hAnsi="Microsoft YaHei UI" w:hint="eastAsia"/>
          <w:lang w:val="zh-CN"/>
        </w:rPr>
        <w:t>口腔科名单</w:t>
      </w:r>
      <w:r w:rsidRPr="00044BD5">
        <w:rPr>
          <w:rFonts w:ascii="Microsoft YaHei UI" w:hAnsi="Microsoft YaHei UI" w:hint="eastAsia"/>
        </w:rPr>
        <w:t>\n";</w:t>
      </w:r>
    </w:p>
    <w:p w14:paraId="2F42CC5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cout&lt;&lt; "\t7.</w:t>
      </w:r>
      <w:r w:rsidRPr="00F309D9">
        <w:rPr>
          <w:rFonts w:ascii="Microsoft YaHei UI" w:hAnsi="Microsoft YaHei UI" w:hint="eastAsia"/>
          <w:lang w:val="zh-CN"/>
        </w:rPr>
        <w:t>预约名单</w:t>
      </w:r>
      <w:r w:rsidRPr="00044BD5">
        <w:rPr>
          <w:rFonts w:ascii="Microsoft YaHei UI" w:hAnsi="Microsoft YaHei UI" w:hint="eastAsia"/>
        </w:rPr>
        <w:t>";</w:t>
      </w:r>
    </w:p>
    <w:p w14:paraId="30A6EB2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cout &lt;&lt; "\tr.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044BD5">
        <w:rPr>
          <w:rFonts w:ascii="Microsoft YaHei UI" w:hAnsi="Microsoft YaHei UI" w:hint="eastAsia"/>
        </w:rPr>
        <w:t>！\n";</w:t>
      </w:r>
    </w:p>
    <w:p w14:paraId="0E98B33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cout &lt;&lt; "\n\t==============================================================\n\n";</w:t>
      </w:r>
    </w:p>
    <w:p w14:paraId="1320936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cout&lt;&lt;"\t</w:t>
      </w:r>
      <w:r w:rsidRPr="00F309D9">
        <w:rPr>
          <w:rFonts w:ascii="Microsoft YaHei UI" w:hAnsi="Microsoft YaHei UI" w:hint="eastAsia"/>
          <w:lang w:val="zh-CN"/>
        </w:rPr>
        <w:t>请输入选择</w:t>
      </w:r>
      <w:r w:rsidRPr="00044BD5">
        <w:rPr>
          <w:rFonts w:ascii="Microsoft YaHei UI" w:hAnsi="Microsoft YaHei UI" w:hint="eastAsia"/>
        </w:rPr>
        <w:t>(1,2,3,4,5,6,7,r)：";</w:t>
      </w:r>
    </w:p>
    <w:p w14:paraId="63C3E6B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cin&gt;&gt;temp;</w:t>
      </w:r>
    </w:p>
    <w:p w14:paraId="6D7767A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if (strlen(temp)==1 ) n=tolower(temp[0]);//</w:t>
      </w:r>
      <w:r w:rsidRPr="00F309D9">
        <w:rPr>
          <w:rFonts w:ascii="Microsoft YaHei UI" w:hAnsi="Microsoft YaHei UI" w:hint="eastAsia"/>
          <w:lang w:val="zh-CN"/>
        </w:rPr>
        <w:t>输入多个字符时转化为小写</w:t>
      </w:r>
    </w:p>
    <w:p w14:paraId="18CF613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}</w:t>
      </w:r>
    </w:p>
    <w:p w14:paraId="66D1004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if(n == 'r')</w:t>
      </w:r>
    </w:p>
    <w:p w14:paraId="7B055FD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{</w:t>
      </w:r>
    </w:p>
    <w:p w14:paraId="183A9B17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return 1;   //</w:t>
      </w:r>
      <w:r w:rsidRPr="00F309D9">
        <w:rPr>
          <w:rFonts w:ascii="Microsoft YaHei UI" w:hAnsi="Microsoft YaHei UI" w:hint="eastAsia"/>
          <w:lang w:val="zh-CN"/>
        </w:rPr>
        <w:t>返回</w:t>
      </w:r>
    </w:p>
    <w:p w14:paraId="1B5C8F0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}</w:t>
      </w:r>
    </w:p>
    <w:p w14:paraId="48E8F3C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clear();</w:t>
      </w:r>
    </w:p>
    <w:p w14:paraId="2BDD4ED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cout &lt;&lt; "\n\t==============================================================\n";</w:t>
      </w:r>
    </w:p>
    <w:p w14:paraId="642692B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cout&lt;&lt; "\t</w:t>
      </w:r>
      <w:r w:rsidRPr="00F309D9">
        <w:rPr>
          <w:rFonts w:ascii="Microsoft YaHei UI" w:hAnsi="Microsoft YaHei UI" w:hint="eastAsia"/>
          <w:lang w:val="zh-CN"/>
        </w:rPr>
        <w:t>患者编号</w:t>
      </w:r>
      <w:r w:rsidRPr="00044BD5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性别</w:t>
      </w:r>
      <w:r w:rsidRPr="00044BD5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科室</w:t>
      </w:r>
      <w:r w:rsidRPr="00044BD5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急诊</w:t>
      </w:r>
      <w:r w:rsidRPr="00044BD5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专家门诊</w:t>
      </w:r>
      <w:r w:rsidRPr="00044BD5">
        <w:rPr>
          <w:rFonts w:ascii="Microsoft YaHei UI" w:hAnsi="Microsoft YaHei UI" w:hint="eastAsia"/>
        </w:rPr>
        <w:t>\n";</w:t>
      </w:r>
    </w:p>
    <w:p w14:paraId="36D7D6BE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switch(n)</w:t>
      </w:r>
    </w:p>
    <w:p w14:paraId="1156037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{</w:t>
      </w:r>
    </w:p>
    <w:p w14:paraId="2BCF371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case '1':  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打印所有病人名单</w:t>
      </w:r>
    </w:p>
    <w:p w14:paraId="4781E8F7" w14:textId="77777777" w:rsidR="00F309D9" w:rsidRPr="00F309D9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</w:t>
      </w:r>
      <w:r w:rsidRPr="00F309D9">
        <w:rPr>
          <w:rFonts w:ascii="Microsoft YaHei UI" w:hAnsi="Microsoft YaHei UI"/>
        </w:rPr>
        <w:t>{</w:t>
      </w:r>
    </w:p>
    <w:p w14:paraId="5DD323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i&lt;I; i++)</w:t>
      </w:r>
    </w:p>
    <w:p w14:paraId="080A67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1221155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 != '0')</w:t>
      </w:r>
    </w:p>
    <w:p w14:paraId="1A3CE22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2CBDD94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0A46299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40B6CF7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042C06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    }</w:t>
      </w:r>
    </w:p>
    <w:p w14:paraId="5BDB3E8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04F9989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6603F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'2': 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打印内科名单</w:t>
      </w:r>
    </w:p>
    <w:p w14:paraId="6573353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0FCCE73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i&lt;I; i++)</w:t>
      </w:r>
    </w:p>
    <w:p w14:paraId="42CF860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2E55418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 == '1')</w:t>
      </w:r>
    </w:p>
    <w:p w14:paraId="17BF145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187AECC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3ED9314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2D436A9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0E5D3D3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'3':  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打印外科名单</w:t>
      </w:r>
    </w:p>
    <w:p w14:paraId="2A01FAF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290682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i&lt;I; i++)</w:t>
      </w:r>
    </w:p>
    <w:p w14:paraId="79C8F9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2E1E92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if(P[i].room=='2')</w:t>
      </w:r>
    </w:p>
    <w:p w14:paraId="65EFA43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357C9A9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08446CC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440EC04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04F41CE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'4': 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打印骨科名单</w:t>
      </w:r>
    </w:p>
    <w:p w14:paraId="2406402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1ED72D3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i&lt;I; i++)</w:t>
      </w:r>
    </w:p>
    <w:p w14:paraId="3FEF9C0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6640D5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if(P[i].room=='3')</w:t>
      </w:r>
    </w:p>
    <w:p w14:paraId="604DD12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245E795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5762288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6BBA34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6189D58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'5': 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打印皮肤科名单</w:t>
      </w:r>
    </w:p>
    <w:p w14:paraId="7FD06E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7A34F6F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    for(int i=0; i&lt;I; i++)</w:t>
      </w:r>
    </w:p>
    <w:p w14:paraId="5CF3457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7BBC90B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if(P[i].room=='4')</w:t>
      </w:r>
    </w:p>
    <w:p w14:paraId="0C0895F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406D3A4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3960CB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516D7DF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086713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'6':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打印口腔科名单</w:t>
      </w:r>
    </w:p>
    <w:p w14:paraId="70B1B71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6CCB1B5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i&lt;I; i++)</w:t>
      </w:r>
    </w:p>
    <w:p w14:paraId="46E5CFC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7960A4A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if(P[i].room=='5')</w:t>
      </w:r>
    </w:p>
    <w:p w14:paraId="0B9AD1E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"\t"&lt;&lt;P[i].num&lt;&lt;"  \t"&lt;&lt;P[i].sex&lt;&lt;"\t"&lt;&lt;P[i].room&lt;&lt;"\t"&lt;&lt;P[i].jz&lt;&lt;"\t"&lt;&lt;P[i].zp&lt;&lt;endl;</w:t>
      </w:r>
    </w:p>
    <w:p w14:paraId="4D73360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57EB88D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01EDC76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1A0844D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case '7':                                                                    //</w:t>
      </w:r>
      <w:r w:rsidRPr="00F309D9">
        <w:rPr>
          <w:rFonts w:ascii="Microsoft YaHei UI" w:hAnsi="Microsoft YaHei UI" w:hint="eastAsia"/>
          <w:lang w:val="zh-CN"/>
        </w:rPr>
        <w:t>打印口腔科名单</w:t>
      </w:r>
    </w:p>
    <w:p w14:paraId="4A46A8D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13C7B5F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for(int i=0; i&lt;L; i++)</w:t>
      </w:r>
    </w:p>
    <w:p w14:paraId="6F9D971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0BBACBB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if(Q[i].room != '0')</w:t>
      </w:r>
    </w:p>
    <w:p w14:paraId="1826DEE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cout&lt;&lt; "\t"&lt;&lt;Q[i].num&lt;&lt;"  \t"&lt;&lt;Q[i].sex&lt;&lt;"\t"&lt;&lt;Q[i].room&lt;&lt;"\t"&lt;&lt;Q[i].jz&lt;&lt;"   \t"&lt;&lt;Q[i].zp&lt;&lt;"    \t"&lt;&lt;Q[i].time&lt;&lt;endl;</w:t>
      </w:r>
    </w:p>
    <w:p w14:paraId="264274E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5E8B76B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275733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574DBC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5C3A12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cout &lt;&lt; "\n\t==============================================================\n\n";</w:t>
      </w:r>
    </w:p>
    <w:p w14:paraId="3AD9ED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cout &lt;&lt; "\n\t";</w:t>
      </w:r>
    </w:p>
    <w:p w14:paraId="558483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system("pause");  //</w:t>
      </w:r>
      <w:r w:rsidRPr="00F309D9">
        <w:rPr>
          <w:rFonts w:ascii="Microsoft YaHei UI" w:hAnsi="Microsoft YaHei UI" w:hint="eastAsia"/>
          <w:lang w:val="zh-CN"/>
        </w:rPr>
        <w:t>暂停</w:t>
      </w:r>
    </w:p>
    <w:p w14:paraId="57C211E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4B3522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>}</w:t>
      </w:r>
    </w:p>
    <w:p w14:paraId="5071F9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统计功能菜单函数</w:t>
      </w:r>
      <w:r w:rsidRPr="00F309D9">
        <w:rPr>
          <w:rFonts w:ascii="Microsoft YaHei UI" w:hAnsi="Microsoft YaHei UI" w:hint="eastAsia"/>
        </w:rPr>
        <w:t>------------------</w:t>
      </w:r>
    </w:p>
    <w:p w14:paraId="3F75FF8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hospital::tj_menu()</w:t>
      </w:r>
    </w:p>
    <w:p w14:paraId="2CD9926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1D131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qu[6],i,fh; //qu</w:t>
      </w:r>
      <w:r w:rsidRPr="00F309D9">
        <w:rPr>
          <w:rFonts w:ascii="Microsoft YaHei UI" w:hAnsi="Microsoft YaHei UI" w:hint="eastAsia"/>
          <w:lang w:val="zh-CN"/>
        </w:rPr>
        <w:t>数组用于接收返回值</w:t>
      </w:r>
      <w:r w:rsidRPr="00F309D9">
        <w:rPr>
          <w:rFonts w:ascii="Microsoft YaHei UI" w:hAnsi="Microsoft YaHei UI" w:hint="eastAsia"/>
        </w:rPr>
        <w:t xml:space="preserve"> i</w:t>
      </w:r>
      <w:r w:rsidRPr="00F309D9">
        <w:rPr>
          <w:rFonts w:ascii="Microsoft YaHei UI" w:hAnsi="Microsoft YaHei UI" w:hint="eastAsia"/>
          <w:lang w:val="zh-CN"/>
        </w:rPr>
        <w:t>数值下标</w:t>
      </w:r>
      <w:r w:rsidRPr="00F309D9">
        <w:rPr>
          <w:rFonts w:ascii="Microsoft YaHei UI" w:hAnsi="Microsoft YaHei UI" w:hint="eastAsia"/>
        </w:rPr>
        <w:t xml:space="preserve"> fh</w:t>
      </w:r>
      <w:r w:rsidRPr="00F309D9">
        <w:rPr>
          <w:rFonts w:ascii="Microsoft YaHei UI" w:hAnsi="Microsoft YaHei UI" w:hint="eastAsia"/>
          <w:lang w:val="zh-CN"/>
        </w:rPr>
        <w:t>返回的开关</w:t>
      </w:r>
    </w:p>
    <w:p w14:paraId="416AF07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char gn, temp[1000]=""; //为了避免输入多个字符时会产生的错误，例：123，-2等等</w:t>
      </w:r>
    </w:p>
    <w:p w14:paraId="3E98F24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tj();  //调用统计函数</w:t>
      </w:r>
    </w:p>
    <w:p w14:paraId="0C938C3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do                  //控制返回操作</w:t>
      </w:r>
    </w:p>
    <w:p w14:paraId="1376446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{</w:t>
      </w:r>
    </w:p>
    <w:p w14:paraId="3B2B5FB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for(i=0; i&lt;5; i++) qu[i]=2; //返回时重新赋初值</w:t>
      </w:r>
    </w:p>
    <w:p w14:paraId="0A03B4B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fh=0;</w:t>
      </w:r>
    </w:p>
    <w:p w14:paraId="4B38A40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i=0;</w:t>
      </w:r>
    </w:p>
    <w:p w14:paraId="56F9685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gn='0';</w:t>
      </w:r>
    </w:p>
    <w:p w14:paraId="3924127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strcpy(temp,"");</w:t>
      </w:r>
    </w:p>
    <w:p w14:paraId="37E44E2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clear();</w:t>
      </w:r>
    </w:p>
    <w:p w14:paraId="4C97AEA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7213E6C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while(gn!='1'&amp;&amp;gn!='2'&amp;&amp;gn!='3'&amp;&amp;gn!='4'&amp;&amp;gn!='5'&amp;&amp;gn!='q'&amp;&amp;gn!='r')  //只能输入1、2或者3</w:t>
      </w:r>
    </w:p>
    <w:p w14:paraId="00893D4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{</w:t>
      </w:r>
    </w:p>
    <w:p w14:paraId="2C00B6A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clear();</w:t>
      </w:r>
    </w:p>
    <w:p w14:paraId="326C8AD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cout&lt;&lt;"\n\n\n\t\t\t===请选择您需要的功能===\n";</w:t>
      </w:r>
    </w:p>
    <w:p w14:paraId="09178C2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cout &lt;&lt; "\n\t==============================================================\n\n";</w:t>
      </w:r>
    </w:p>
    <w:p w14:paraId="6769544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cout&lt;&lt;"\t1.查看挂号情况\t2.各科就诊人数\t3.患者年龄段\t4.挂号收入情况\n\n\t5.打印病人名单";</w:t>
      </w:r>
    </w:p>
    <w:p w14:paraId="4ED40E2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</w:t>
      </w:r>
      <w:r w:rsidRPr="00F309D9">
        <w:rPr>
          <w:rFonts w:ascii="Microsoft YaHei UI" w:hAnsi="Microsoft YaHei UI" w:hint="eastAsia"/>
        </w:rPr>
        <w:t>cout &lt;&lt;"\tr.</w:t>
      </w:r>
      <w:r w:rsidRPr="00F309D9">
        <w:rPr>
          <w:rFonts w:ascii="Microsoft YaHei UI" w:hAnsi="Microsoft YaHei UI" w:hint="eastAsia"/>
          <w:lang w:val="zh-CN"/>
        </w:rPr>
        <w:t>返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回</w:t>
      </w:r>
      <w:r w:rsidRPr="00F309D9">
        <w:rPr>
          <w:rFonts w:ascii="Microsoft YaHei UI" w:hAnsi="Microsoft YaHei UI" w:hint="eastAsia"/>
        </w:rPr>
        <w:t>!\tq.</w:t>
      </w:r>
      <w:r w:rsidRPr="00F309D9">
        <w:rPr>
          <w:rFonts w:ascii="Microsoft YaHei UI" w:hAnsi="Microsoft YaHei UI" w:hint="eastAsia"/>
          <w:lang w:val="zh-CN"/>
        </w:rPr>
        <w:t>退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出</w:t>
      </w:r>
      <w:r w:rsidRPr="00F309D9">
        <w:rPr>
          <w:rFonts w:ascii="Microsoft YaHei UI" w:hAnsi="Microsoft YaHei UI" w:hint="eastAsia"/>
        </w:rPr>
        <w:t>!\n";</w:t>
      </w:r>
    </w:p>
    <w:p w14:paraId="382F361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cout &lt;&lt; "\n\t==============================================================\n";</w:t>
      </w:r>
    </w:p>
    <w:p w14:paraId="063C223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cout&lt;&lt;"\n\t</w:t>
      </w:r>
      <w:r w:rsidRPr="00F309D9">
        <w:rPr>
          <w:rFonts w:ascii="Microsoft YaHei UI" w:hAnsi="Microsoft YaHei UI" w:hint="eastAsia"/>
          <w:lang w:val="zh-CN"/>
        </w:rPr>
        <w:t>请输入编号</w:t>
      </w:r>
      <w:r w:rsidRPr="00F309D9">
        <w:rPr>
          <w:rFonts w:ascii="Microsoft YaHei UI" w:hAnsi="Microsoft YaHei UI" w:hint="eastAsia"/>
        </w:rPr>
        <w:t>(1,2,3,4,5,6,r,q):";</w:t>
      </w:r>
    </w:p>
    <w:p w14:paraId="4BF8B75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cin&gt;&gt;temp;     //</w:t>
      </w:r>
      <w:r w:rsidRPr="00F309D9">
        <w:rPr>
          <w:rFonts w:ascii="Microsoft YaHei UI" w:hAnsi="Microsoft YaHei UI" w:hint="eastAsia"/>
          <w:lang w:val="zh-CN"/>
        </w:rPr>
        <w:t>输入放在临时变量</w:t>
      </w:r>
      <w:r w:rsidRPr="00F309D9">
        <w:rPr>
          <w:rFonts w:ascii="Microsoft YaHei UI" w:hAnsi="Microsoft YaHei UI" w:hint="eastAsia"/>
        </w:rPr>
        <w:t>temp</w:t>
      </w:r>
      <w:r w:rsidRPr="00F309D9">
        <w:rPr>
          <w:rFonts w:ascii="Microsoft YaHei UI" w:hAnsi="Microsoft YaHei UI" w:hint="eastAsia"/>
          <w:lang w:val="zh-CN"/>
        </w:rPr>
        <w:t>中</w:t>
      </w:r>
    </w:p>
    <w:p w14:paraId="1F9DB8D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(strlen(temp)==1) gn=tolower(temp[0]);//</w:t>
      </w:r>
      <w:r w:rsidRPr="00F309D9">
        <w:rPr>
          <w:rFonts w:ascii="Microsoft YaHei UI" w:hAnsi="Microsoft YaHei UI" w:hint="eastAsia"/>
          <w:lang w:val="zh-CN"/>
        </w:rPr>
        <w:t>输入多个字符时跳过</w:t>
      </w:r>
    </w:p>
    <w:p w14:paraId="00C96AE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4A16BC0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switch(gn)              //</w:t>
      </w:r>
      <w:r w:rsidRPr="00F309D9">
        <w:rPr>
          <w:rFonts w:ascii="Microsoft YaHei UI" w:hAnsi="Microsoft YaHei UI" w:hint="eastAsia"/>
          <w:lang w:val="zh-CN"/>
        </w:rPr>
        <w:t>被调用的各函数只起输出作用各函数都返回</w:t>
      </w:r>
      <w:r w:rsidRPr="00F309D9">
        <w:rPr>
          <w:rFonts w:ascii="Microsoft YaHei UI" w:hAnsi="Microsoft YaHei UI" w:hint="eastAsia"/>
        </w:rPr>
        <w:t>1</w:t>
      </w:r>
    </w:p>
    <w:p w14:paraId="6537C3B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{</w:t>
      </w:r>
    </w:p>
    <w:p w14:paraId="275C15C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'1':</w:t>
      </w:r>
    </w:p>
    <w:p w14:paraId="12BB51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qu[0]=ghrs();</w:t>
      </w:r>
    </w:p>
    <w:p w14:paraId="3733554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调用查看挂号情况函数</w:t>
      </w:r>
    </w:p>
    <w:p w14:paraId="475C39B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'2':</w:t>
      </w:r>
    </w:p>
    <w:p w14:paraId="381F446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qu[1]=jzrs();</w:t>
      </w:r>
    </w:p>
    <w:p w14:paraId="228EEC5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调用各科就诊人数函数</w:t>
      </w:r>
    </w:p>
    <w:p w14:paraId="600EB5A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'3':</w:t>
      </w:r>
    </w:p>
    <w:p w14:paraId="2F5BA9E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qu[2]=nlb();</w:t>
      </w:r>
    </w:p>
    <w:p w14:paraId="6A91BB6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//</w:t>
      </w:r>
      <w:r w:rsidRPr="00F309D9">
        <w:rPr>
          <w:rFonts w:ascii="Microsoft YaHei UI" w:hAnsi="Microsoft YaHei UI" w:hint="eastAsia"/>
          <w:lang w:val="zh-CN"/>
        </w:rPr>
        <w:t>调用各科就诊年龄比函数</w:t>
      </w:r>
    </w:p>
    <w:p w14:paraId="73CFA9B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'4':</w:t>
      </w:r>
    </w:p>
    <w:p w14:paraId="00AE09D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qu[3]=ghsr();</w:t>
      </w:r>
    </w:p>
    <w:p w14:paraId="2FBCB12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//</w:t>
      </w:r>
      <w:r w:rsidRPr="00F309D9">
        <w:rPr>
          <w:rFonts w:ascii="Microsoft YaHei UI" w:hAnsi="Microsoft YaHei UI" w:hint="eastAsia"/>
          <w:lang w:val="zh-CN"/>
        </w:rPr>
        <w:t>调用查看收入函数</w:t>
      </w:r>
    </w:p>
    <w:p w14:paraId="74E537E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'5':</w:t>
      </w:r>
    </w:p>
    <w:p w14:paraId="189D8AB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qu[4]=show();//</w:t>
      </w:r>
      <w:r w:rsidRPr="00F309D9">
        <w:rPr>
          <w:rFonts w:ascii="Microsoft YaHei UI" w:hAnsi="Microsoft YaHei UI" w:hint="eastAsia"/>
          <w:lang w:val="zh-CN"/>
        </w:rPr>
        <w:t>调用打印函数</w:t>
      </w:r>
    </w:p>
    <w:p w14:paraId="6EE06EB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33045E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'r':</w:t>
      </w:r>
    </w:p>
    <w:p w14:paraId="49AC8C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return(1);      //</w:t>
      </w:r>
      <w:r w:rsidRPr="00F309D9">
        <w:rPr>
          <w:rFonts w:ascii="Microsoft YaHei UI" w:hAnsi="Microsoft YaHei UI" w:hint="eastAsia"/>
          <w:lang w:val="zh-CN"/>
        </w:rPr>
        <w:t>表示选择了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7B917B4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'q':</w:t>
      </w:r>
    </w:p>
    <w:p w14:paraId="1733A5D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qu[5]=0;       //</w:t>
      </w:r>
      <w:r w:rsidRPr="00F309D9">
        <w:rPr>
          <w:rFonts w:ascii="Microsoft YaHei UI" w:hAnsi="Microsoft YaHei UI" w:hint="eastAsia"/>
          <w:lang w:val="zh-CN"/>
        </w:rPr>
        <w:t>正常退出程</w:t>
      </w:r>
    </w:p>
    <w:p w14:paraId="336F035A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4E0550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6D2AFC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for(i=0; i&lt;6; i++)</w:t>
      </w:r>
    </w:p>
    <w:p w14:paraId="252E70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(qu[i]==0)               //</w:t>
      </w:r>
      <w:r w:rsidRPr="00F309D9">
        <w:rPr>
          <w:rFonts w:ascii="Microsoft YaHei UI" w:hAnsi="Microsoft YaHei UI" w:hint="eastAsia"/>
          <w:lang w:val="zh-CN"/>
        </w:rPr>
        <w:t>已经选择了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退出</w:t>
      </w:r>
      <w:r w:rsidRPr="00F309D9">
        <w:rPr>
          <w:rFonts w:ascii="Microsoft YaHei UI" w:hAnsi="Microsoft YaHei UI" w:hint="eastAsia"/>
        </w:rPr>
        <w:t>"</w:t>
      </w:r>
    </w:p>
    <w:p w14:paraId="0192F52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7DD280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system("cls");</w:t>
      </w:r>
    </w:p>
    <w:p w14:paraId="0F9D563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cout&lt;&lt;"\n\n\n\n\t\t\t</w:t>
      </w:r>
      <w:r w:rsidRPr="00F309D9">
        <w:rPr>
          <w:rFonts w:ascii="Microsoft YaHei UI" w:hAnsi="Microsoft YaHei UI" w:hint="eastAsia"/>
          <w:lang w:val="zh-CN"/>
        </w:rPr>
        <w:t>您确定要退出本系统吗</w:t>
      </w:r>
      <w:r w:rsidRPr="00F309D9">
        <w:rPr>
          <w:rFonts w:ascii="Microsoft YaHei UI" w:hAnsi="Microsoft YaHei UI" w:hint="eastAsia"/>
        </w:rPr>
        <w:t>?(Y/N)";</w:t>
      </w:r>
    </w:p>
    <w:p w14:paraId="2201442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cin&gt;&gt;temp;</w:t>
      </w:r>
    </w:p>
    <w:p w14:paraId="259FC9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(tolower(temp[0])=='y')</w:t>
      </w:r>
    </w:p>
    <w:p w14:paraId="7E015A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14FC08D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f_write();</w:t>
      </w:r>
    </w:p>
    <w:p w14:paraId="23EC521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system("cls");</w:t>
      </w:r>
    </w:p>
    <w:p w14:paraId="3C14F28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cout&lt;&lt;"\n\n\n\t\t\t</w:t>
      </w:r>
      <w:r w:rsidRPr="00F309D9">
        <w:rPr>
          <w:rFonts w:ascii="Microsoft YaHei UI" w:hAnsi="Microsoft YaHei UI" w:hint="eastAsia"/>
          <w:lang w:val="zh-CN"/>
        </w:rPr>
        <w:t>您已成功退出系统</w:t>
      </w:r>
      <w:r w:rsidRPr="00F309D9">
        <w:rPr>
          <w:rFonts w:ascii="Microsoft YaHei UI" w:hAnsi="Microsoft YaHei UI" w:hint="eastAsia"/>
        </w:rPr>
        <w:t>!\n\n\n\n\n\n";</w:t>
      </w:r>
    </w:p>
    <w:p w14:paraId="0AA7E5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exit(0);</w:t>
      </w:r>
    </w:p>
    <w:p w14:paraId="66149BC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        }</w:t>
      </w:r>
    </w:p>
    <w:p w14:paraId="3FA915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else</w:t>
      </w:r>
    </w:p>
    <w:p w14:paraId="549F6C0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02FFC68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296FB9D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3E38C7D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235875E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13B0DC9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else                        //</w:t>
      </w:r>
      <w:r w:rsidRPr="00F309D9">
        <w:rPr>
          <w:rFonts w:ascii="Microsoft YaHei UI" w:hAnsi="Microsoft YaHei UI" w:hint="eastAsia"/>
          <w:lang w:val="zh-CN"/>
        </w:rPr>
        <w:t>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030C52D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(qu[i]==1)</w:t>
      </w:r>
    </w:p>
    <w:p w14:paraId="0AD3F4B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005F600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65F2E33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32029B6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2910C67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39B7D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7F38093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while(fh==1);</w:t>
      </w:r>
    </w:p>
    <w:p w14:paraId="23C7120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return(-1);</w:t>
      </w:r>
    </w:p>
    <w:p w14:paraId="270A3D54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EDF834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6FBB0FE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主菜单函数</w:t>
      </w:r>
      <w:r w:rsidRPr="00F309D9">
        <w:rPr>
          <w:rFonts w:ascii="Microsoft YaHei UI" w:hAnsi="Microsoft YaHei UI" w:hint="eastAsia"/>
        </w:rPr>
        <w:t>------------------</w:t>
      </w:r>
    </w:p>
    <w:p w14:paraId="765D1E9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void hospital::menu()</w:t>
      </w:r>
    </w:p>
    <w:p w14:paraId="6D6AE6B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921B0F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f_read();</w:t>
      </w:r>
    </w:p>
    <w:p w14:paraId="5C8E5C9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5C826EB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int qu[3],i,fh; //qu</w:t>
      </w:r>
      <w:r w:rsidRPr="00F309D9">
        <w:rPr>
          <w:rFonts w:ascii="Microsoft YaHei UI" w:hAnsi="Microsoft YaHei UI" w:hint="eastAsia"/>
          <w:lang w:val="zh-CN"/>
        </w:rPr>
        <w:t>数组用于接收返回值</w:t>
      </w:r>
      <w:r w:rsidRPr="00F309D9">
        <w:rPr>
          <w:rFonts w:ascii="Microsoft YaHei UI" w:hAnsi="Microsoft YaHei UI" w:hint="eastAsia"/>
        </w:rPr>
        <w:t xml:space="preserve"> i</w:t>
      </w:r>
      <w:r w:rsidRPr="00F309D9">
        <w:rPr>
          <w:rFonts w:ascii="Microsoft YaHei UI" w:hAnsi="Microsoft YaHei UI" w:hint="eastAsia"/>
          <w:lang w:val="zh-CN"/>
        </w:rPr>
        <w:t>数值下标</w:t>
      </w:r>
      <w:r w:rsidRPr="00F309D9">
        <w:rPr>
          <w:rFonts w:ascii="Microsoft YaHei UI" w:hAnsi="Microsoft YaHei UI" w:hint="eastAsia"/>
        </w:rPr>
        <w:t xml:space="preserve"> fh</w:t>
      </w:r>
      <w:r w:rsidRPr="00F309D9">
        <w:rPr>
          <w:rFonts w:ascii="Microsoft YaHei UI" w:hAnsi="Microsoft YaHei UI" w:hint="eastAsia"/>
          <w:lang w:val="zh-CN"/>
        </w:rPr>
        <w:t>返回的开关</w:t>
      </w:r>
    </w:p>
    <w:p w14:paraId="12DEFB64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</w:t>
      </w:r>
      <w:r w:rsidRPr="00044BD5">
        <w:rPr>
          <w:rFonts w:ascii="Microsoft YaHei UI" w:hAnsi="Microsoft YaHei UI" w:hint="eastAsia"/>
        </w:rPr>
        <w:t>char gn, temp[1000]="";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</w:p>
    <w:p w14:paraId="0F5EDDAF" w14:textId="77777777" w:rsidR="00F309D9" w:rsidRPr="00044BD5" w:rsidRDefault="00F309D9" w:rsidP="00F309D9">
      <w:pPr>
        <w:rPr>
          <w:rFonts w:ascii="Microsoft YaHei UI" w:hAnsi="Microsoft YaHei UI"/>
        </w:rPr>
      </w:pPr>
    </w:p>
    <w:p w14:paraId="456B3873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do                  //</w:t>
      </w:r>
      <w:r w:rsidRPr="00F309D9">
        <w:rPr>
          <w:rFonts w:ascii="Microsoft YaHei UI" w:hAnsi="Microsoft YaHei UI" w:hint="eastAsia"/>
          <w:lang w:val="zh-CN"/>
        </w:rPr>
        <w:t>控制返回操作</w:t>
      </w:r>
    </w:p>
    <w:p w14:paraId="3D615E42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{</w:t>
      </w:r>
    </w:p>
    <w:p w14:paraId="5B69D29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for(i=0; i&lt;3; i++) qu[i]=2; //</w:t>
      </w:r>
      <w:r w:rsidRPr="00F309D9">
        <w:rPr>
          <w:rFonts w:ascii="Microsoft YaHei UI" w:hAnsi="Microsoft YaHei UI" w:hint="eastAsia"/>
          <w:lang w:val="zh-CN"/>
        </w:rPr>
        <w:t>选择返回</w:t>
      </w:r>
      <w:r w:rsidRPr="00044BD5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时重新赋初值</w:t>
      </w:r>
    </w:p>
    <w:p w14:paraId="05C0785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fh=0;</w:t>
      </w:r>
    </w:p>
    <w:p w14:paraId="43D5961E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i=0;</w:t>
      </w:r>
    </w:p>
    <w:p w14:paraId="73ECE80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gn='0';</w:t>
      </w:r>
    </w:p>
    <w:p w14:paraId="628EE47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strcpy(temp,"");</w:t>
      </w:r>
    </w:p>
    <w:p w14:paraId="1EDF3D17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lastRenderedPageBreak/>
        <w:t xml:space="preserve">            clear();     //</w:t>
      </w:r>
      <w:r w:rsidRPr="00F309D9">
        <w:rPr>
          <w:rFonts w:ascii="Microsoft YaHei UI" w:hAnsi="Microsoft YaHei UI" w:hint="eastAsia"/>
          <w:lang w:val="zh-CN"/>
        </w:rPr>
        <w:t>清屏</w:t>
      </w:r>
    </w:p>
    <w:p w14:paraId="75375400" w14:textId="77777777" w:rsidR="00F309D9" w:rsidRPr="00044BD5" w:rsidRDefault="00F309D9" w:rsidP="00F309D9">
      <w:pPr>
        <w:rPr>
          <w:rFonts w:ascii="Microsoft YaHei UI" w:hAnsi="Microsoft YaHei UI"/>
        </w:rPr>
      </w:pPr>
    </w:p>
    <w:p w14:paraId="669E6A2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while(gn!='1'&amp;&amp;gn!='2'&amp;&amp;gn!='3'&amp;&amp;gn!='q')  //</w:t>
      </w:r>
      <w:r w:rsidRPr="00F309D9">
        <w:rPr>
          <w:rFonts w:ascii="Microsoft YaHei UI" w:hAnsi="Microsoft YaHei UI" w:hint="eastAsia"/>
          <w:lang w:val="zh-CN"/>
        </w:rPr>
        <w:t>只能输入</w:t>
      </w:r>
      <w:r w:rsidRPr="00044BD5">
        <w:rPr>
          <w:rFonts w:ascii="Microsoft YaHei UI" w:hAnsi="Microsoft YaHei UI" w:hint="eastAsia"/>
        </w:rPr>
        <w:t>1</w:t>
      </w:r>
      <w:r w:rsidRPr="00F309D9">
        <w:rPr>
          <w:rFonts w:ascii="Microsoft YaHei UI" w:hAnsi="Microsoft YaHei UI" w:hint="eastAsia"/>
          <w:lang w:val="zh-CN"/>
        </w:rPr>
        <w:t>、</w:t>
      </w:r>
      <w:r w:rsidRPr="00044BD5">
        <w:rPr>
          <w:rFonts w:ascii="Microsoft YaHei UI" w:hAnsi="Microsoft YaHei UI" w:hint="eastAsia"/>
        </w:rPr>
        <w:t>2</w:t>
      </w:r>
      <w:r w:rsidRPr="00F309D9">
        <w:rPr>
          <w:rFonts w:ascii="Microsoft YaHei UI" w:hAnsi="Microsoft YaHei UI" w:hint="eastAsia"/>
          <w:lang w:val="zh-CN"/>
        </w:rPr>
        <w:t>或者</w:t>
      </w:r>
      <w:r w:rsidRPr="00044BD5">
        <w:rPr>
          <w:rFonts w:ascii="Microsoft YaHei UI" w:hAnsi="Microsoft YaHei UI" w:hint="eastAsia"/>
        </w:rPr>
        <w:t>q</w:t>
      </w:r>
    </w:p>
    <w:p w14:paraId="665A3DA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{</w:t>
      </w:r>
    </w:p>
    <w:p w14:paraId="2EFBABA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    clear();</w:t>
      </w:r>
    </w:p>
    <w:p w14:paraId="07F3D3F3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    cout&lt;&lt;"\n\n\n\t\t\t===</w:t>
      </w:r>
      <w:r w:rsidRPr="00F309D9">
        <w:rPr>
          <w:rFonts w:ascii="Microsoft YaHei UI" w:hAnsi="Microsoft YaHei UI" w:hint="eastAsia"/>
          <w:lang w:val="zh-CN"/>
        </w:rPr>
        <w:t>欢迎使用医院候诊管理系统</w:t>
      </w:r>
      <w:r w:rsidRPr="00044BD5">
        <w:rPr>
          <w:rFonts w:ascii="Microsoft YaHei UI" w:hAnsi="Microsoft YaHei UI" w:hint="eastAsia"/>
        </w:rPr>
        <w:t>===\n";</w:t>
      </w:r>
    </w:p>
    <w:p w14:paraId="3016B4F2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    cout &lt;&lt; "\n\t=============================================================\n\n";</w:t>
      </w:r>
    </w:p>
    <w:p w14:paraId="72286D12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    cout&lt;&lt;"\n\t1.</w:t>
      </w:r>
      <w:r w:rsidRPr="00F309D9">
        <w:rPr>
          <w:rFonts w:ascii="Microsoft YaHei UI" w:hAnsi="Microsoft YaHei UI" w:hint="eastAsia"/>
          <w:lang w:val="zh-CN"/>
        </w:rPr>
        <w:t>挂号功能</w:t>
      </w:r>
      <w:r w:rsidRPr="00044BD5">
        <w:rPr>
          <w:rFonts w:ascii="Microsoft YaHei UI" w:hAnsi="Microsoft YaHei UI" w:hint="eastAsia"/>
        </w:rPr>
        <w:t>\t2.</w:t>
      </w:r>
      <w:r w:rsidRPr="00F309D9">
        <w:rPr>
          <w:rFonts w:ascii="Microsoft YaHei UI" w:hAnsi="Microsoft YaHei UI" w:hint="eastAsia"/>
          <w:lang w:val="zh-CN"/>
        </w:rPr>
        <w:t>统计功能</w:t>
      </w:r>
      <w:r w:rsidRPr="00044BD5">
        <w:rPr>
          <w:rFonts w:ascii="Microsoft YaHei UI" w:hAnsi="Microsoft YaHei UI" w:hint="eastAsia"/>
        </w:rPr>
        <w:t>\t3.</w:t>
      </w:r>
      <w:r w:rsidRPr="00F309D9">
        <w:rPr>
          <w:rFonts w:ascii="Microsoft YaHei UI" w:hAnsi="Microsoft YaHei UI" w:hint="eastAsia"/>
          <w:lang w:val="zh-CN"/>
        </w:rPr>
        <w:t>查找与退挂</w:t>
      </w:r>
      <w:r w:rsidRPr="00044BD5">
        <w:rPr>
          <w:rFonts w:ascii="Microsoft YaHei UI" w:hAnsi="Microsoft YaHei UI" w:hint="eastAsia"/>
        </w:rPr>
        <w:t>\tq.</w:t>
      </w:r>
      <w:r w:rsidRPr="00F309D9">
        <w:rPr>
          <w:rFonts w:ascii="Microsoft YaHei UI" w:hAnsi="Microsoft YaHei UI" w:hint="eastAsia"/>
          <w:lang w:val="zh-CN"/>
        </w:rPr>
        <w:t>退出</w:t>
      </w:r>
      <w:r w:rsidRPr="00044BD5">
        <w:rPr>
          <w:rFonts w:ascii="Microsoft YaHei UI" w:hAnsi="Microsoft YaHei UI" w:hint="eastAsia"/>
        </w:rPr>
        <w:t>\n";</w:t>
      </w:r>
    </w:p>
    <w:p w14:paraId="13ED3E7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    cout &lt;&lt; "\n\n\t=============================================================\n";</w:t>
      </w:r>
    </w:p>
    <w:p w14:paraId="0F82C0B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    cout&lt;&lt;"\n\t</w:t>
      </w:r>
      <w:r w:rsidRPr="00F309D9">
        <w:rPr>
          <w:rFonts w:ascii="Microsoft YaHei UI" w:hAnsi="Microsoft YaHei UI" w:hint="eastAsia"/>
          <w:lang w:val="zh-CN"/>
        </w:rPr>
        <w:t>请输编号</w:t>
      </w:r>
      <w:r w:rsidRPr="00044BD5">
        <w:rPr>
          <w:rFonts w:ascii="Microsoft YaHei UI" w:hAnsi="Microsoft YaHei UI" w:hint="eastAsia"/>
        </w:rPr>
        <w:t>(1,2,q):";</w:t>
      </w:r>
    </w:p>
    <w:p w14:paraId="2628D42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    cin&gt;&gt;temp;     //</w:t>
      </w:r>
      <w:r w:rsidRPr="00F309D9">
        <w:rPr>
          <w:rFonts w:ascii="Microsoft YaHei UI" w:hAnsi="Microsoft YaHei UI" w:hint="eastAsia"/>
          <w:lang w:val="zh-CN"/>
        </w:rPr>
        <w:t>输入放在临时变量</w:t>
      </w:r>
      <w:r w:rsidRPr="00044BD5">
        <w:rPr>
          <w:rFonts w:ascii="Microsoft YaHei UI" w:hAnsi="Microsoft YaHei UI" w:hint="eastAsia"/>
        </w:rPr>
        <w:t>temp</w:t>
      </w:r>
      <w:r w:rsidRPr="00F309D9">
        <w:rPr>
          <w:rFonts w:ascii="Microsoft YaHei UI" w:hAnsi="Microsoft YaHei UI" w:hint="eastAsia"/>
          <w:lang w:val="zh-CN"/>
        </w:rPr>
        <w:t>中</w:t>
      </w:r>
    </w:p>
    <w:p w14:paraId="075F863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        if (strlen(temp)==1) gn=tolower(temp[0]);//</w:t>
      </w:r>
      <w:r w:rsidRPr="00F309D9">
        <w:rPr>
          <w:rFonts w:ascii="Microsoft YaHei UI" w:hAnsi="Microsoft YaHei UI" w:hint="eastAsia"/>
          <w:lang w:val="zh-CN"/>
        </w:rPr>
        <w:t>输入多个字符时跳过</w:t>
      </w:r>
    </w:p>
    <w:p w14:paraId="76AC4EE8" w14:textId="77777777" w:rsidR="00F309D9" w:rsidRPr="00F309D9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    </w:t>
      </w:r>
      <w:r w:rsidRPr="00F309D9">
        <w:rPr>
          <w:rFonts w:ascii="Microsoft YaHei UI" w:hAnsi="Microsoft YaHei UI"/>
        </w:rPr>
        <w:t>}</w:t>
      </w:r>
    </w:p>
    <w:p w14:paraId="4B5C083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switch(gn)</w:t>
      </w:r>
    </w:p>
    <w:p w14:paraId="24B3785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141CD6C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'1':</w:t>
      </w:r>
    </w:p>
    <w:p w14:paraId="3168987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qu[0]=gh_menu();</w:t>
      </w:r>
    </w:p>
    <w:p w14:paraId="14ACDC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break;   //</w:t>
      </w:r>
      <w:r w:rsidRPr="00F309D9">
        <w:rPr>
          <w:rFonts w:ascii="Microsoft YaHei UI" w:hAnsi="Microsoft YaHei UI" w:hint="eastAsia"/>
          <w:lang w:val="zh-CN"/>
        </w:rPr>
        <w:t>调用挂号功能函数</w:t>
      </w:r>
    </w:p>
    <w:p w14:paraId="46849C0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'2':</w:t>
      </w:r>
    </w:p>
    <w:p w14:paraId="68617B9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qu[1]=tj_menu();</w:t>
      </w:r>
    </w:p>
    <w:p w14:paraId="7ECE8C7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break;   //</w:t>
      </w:r>
      <w:r w:rsidRPr="00F309D9">
        <w:rPr>
          <w:rFonts w:ascii="Microsoft YaHei UI" w:hAnsi="Microsoft YaHei UI" w:hint="eastAsia"/>
          <w:lang w:val="zh-CN"/>
        </w:rPr>
        <w:t>调用统计功能的界面函数</w:t>
      </w:r>
    </w:p>
    <w:p w14:paraId="54F0B2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'3':</w:t>
      </w:r>
    </w:p>
    <w:p w14:paraId="3102E50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qu[2]=cz_menu();  //</w:t>
      </w:r>
      <w:r w:rsidRPr="00F309D9">
        <w:rPr>
          <w:rFonts w:ascii="Microsoft YaHei UI" w:hAnsi="Microsoft YaHei UI" w:hint="eastAsia"/>
          <w:lang w:val="zh-CN"/>
        </w:rPr>
        <w:t>调用查找函数</w:t>
      </w:r>
    </w:p>
    <w:p w14:paraId="5718D2A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break;</w:t>
      </w:r>
    </w:p>
    <w:p w14:paraId="6E56F2D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case 'q':</w:t>
      </w:r>
    </w:p>
    <w:p w14:paraId="18AFF51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qu[3]=0;       //</w:t>
      </w:r>
      <w:r w:rsidRPr="00F309D9">
        <w:rPr>
          <w:rFonts w:ascii="Microsoft YaHei UI" w:hAnsi="Microsoft YaHei UI" w:hint="eastAsia"/>
          <w:lang w:val="zh-CN"/>
        </w:rPr>
        <w:t>正常退出程序</w:t>
      </w:r>
    </w:p>
    <w:p w14:paraId="3159F69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63555E5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for(i=0; i&lt;4; i++)</w:t>
      </w:r>
    </w:p>
    <w:p w14:paraId="5D10E98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if (qu[i]==0)               //</w:t>
      </w:r>
      <w:r w:rsidRPr="00F309D9">
        <w:rPr>
          <w:rFonts w:ascii="Microsoft YaHei UI" w:hAnsi="Microsoft YaHei UI" w:hint="eastAsia"/>
          <w:lang w:val="zh-CN"/>
        </w:rPr>
        <w:t>已经选择了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退出</w:t>
      </w:r>
      <w:r w:rsidRPr="00F309D9">
        <w:rPr>
          <w:rFonts w:ascii="Microsoft YaHei UI" w:hAnsi="Microsoft YaHei UI" w:hint="eastAsia"/>
        </w:rPr>
        <w:t>"</w:t>
      </w:r>
    </w:p>
    <w:p w14:paraId="6CDBA32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410FEBF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system("cls");</w:t>
      </w:r>
    </w:p>
    <w:p w14:paraId="1ADC04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lastRenderedPageBreak/>
        <w:t xml:space="preserve">                    cout&lt;&lt;"\n\n\n\n\t\t\t</w:t>
      </w:r>
      <w:r w:rsidRPr="00F309D9">
        <w:rPr>
          <w:rFonts w:ascii="Microsoft YaHei UI" w:hAnsi="Microsoft YaHei UI" w:hint="eastAsia"/>
          <w:lang w:val="zh-CN"/>
        </w:rPr>
        <w:t>您确定要退出本系统吗</w:t>
      </w:r>
      <w:r w:rsidRPr="00F309D9">
        <w:rPr>
          <w:rFonts w:ascii="Microsoft YaHei UI" w:hAnsi="Microsoft YaHei UI" w:hint="eastAsia"/>
        </w:rPr>
        <w:t>?(Y/N)";</w:t>
      </w:r>
    </w:p>
    <w:p w14:paraId="05A65F7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cin&gt;&gt;temp;</w:t>
      </w:r>
    </w:p>
    <w:p w14:paraId="5AA87F4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if (tolower(temp[0])=='y')</w:t>
      </w:r>
    </w:p>
    <w:p w14:paraId="0D2822C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{</w:t>
      </w:r>
    </w:p>
    <w:p w14:paraId="57CB37E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    f_write(); //</w:t>
      </w:r>
      <w:r w:rsidRPr="00F309D9">
        <w:rPr>
          <w:rFonts w:ascii="Microsoft YaHei UI" w:hAnsi="Microsoft YaHei UI" w:hint="eastAsia"/>
          <w:lang w:val="zh-CN"/>
        </w:rPr>
        <w:t>写文件</w:t>
      </w:r>
    </w:p>
    <w:p w14:paraId="2A2BC22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system("cls");</w:t>
      </w:r>
    </w:p>
    <w:p w14:paraId="6BC41EF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    cout&lt;&lt;"\n\n\n\t\t\t</w:t>
      </w:r>
      <w:r w:rsidRPr="00F309D9">
        <w:rPr>
          <w:rFonts w:ascii="Microsoft YaHei UI" w:hAnsi="Microsoft YaHei UI" w:hint="eastAsia"/>
          <w:lang w:val="zh-CN"/>
        </w:rPr>
        <w:t>您已成功退出系统</w:t>
      </w:r>
      <w:r w:rsidRPr="00F309D9">
        <w:rPr>
          <w:rFonts w:ascii="Microsoft YaHei UI" w:hAnsi="Microsoft YaHei UI" w:hint="eastAsia"/>
        </w:rPr>
        <w:t>!\n\n\n\n\n\n";</w:t>
      </w:r>
    </w:p>
    <w:p w14:paraId="5DE4F0E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exit(0);</w:t>
      </w:r>
    </w:p>
    <w:p w14:paraId="32FA9B7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}</w:t>
      </w:r>
    </w:p>
    <w:p w14:paraId="532B245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else</w:t>
      </w:r>
    </w:p>
    <w:p w14:paraId="391EA82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{</w:t>
      </w:r>
    </w:p>
    <w:p w14:paraId="6824B12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fh=1;</w:t>
      </w:r>
    </w:p>
    <w:p w14:paraId="62AC59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break;</w:t>
      </w:r>
    </w:p>
    <w:p w14:paraId="08F4DEF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}</w:t>
      </w:r>
    </w:p>
    <w:p w14:paraId="3519F0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3F3A06E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else                        //</w:t>
      </w:r>
      <w:r w:rsidRPr="00F309D9">
        <w:rPr>
          <w:rFonts w:ascii="Microsoft YaHei UI" w:hAnsi="Microsoft YaHei UI" w:hint="eastAsia"/>
          <w:lang w:val="zh-CN"/>
        </w:rPr>
        <w:t>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3028BE9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if (qu[i]==1)</w:t>
      </w:r>
    </w:p>
    <w:p w14:paraId="2624707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{</w:t>
      </w:r>
    </w:p>
    <w:p w14:paraId="5EFA3A6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fh=1;</w:t>
      </w:r>
    </w:p>
    <w:p w14:paraId="409F40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    break;</w:t>
      </w:r>
    </w:p>
    <w:p w14:paraId="3874D3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}</w:t>
      </w:r>
    </w:p>
    <w:p w14:paraId="74D26EF1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7F71B1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6DD7582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while(fh==1);</w:t>
      </w:r>
    </w:p>
    <w:p w14:paraId="795EF5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4AFF842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477CD8B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文件写出函数</w:t>
      </w:r>
      <w:r w:rsidRPr="00F309D9">
        <w:rPr>
          <w:rFonts w:ascii="Microsoft YaHei UI" w:hAnsi="Microsoft YaHei UI" w:hint="eastAsia"/>
        </w:rPr>
        <w:t>------------------</w:t>
      </w:r>
    </w:p>
    <w:p w14:paraId="1B924EC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void hospital::f_write()</w:t>
      </w:r>
    </w:p>
    <w:p w14:paraId="56E4020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042E9E1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NUM = 50;</w:t>
      </w:r>
    </w:p>
    <w:p w14:paraId="0B72854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tj();</w:t>
      </w:r>
    </w:p>
    <w:p w14:paraId="437001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FILE *fp1,*fp2, *fp3, *fp4, *fp6;</w:t>
      </w:r>
    </w:p>
    <w:p w14:paraId="3AEB373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fp2 = fopen("</w:t>
      </w:r>
      <w:r w:rsidRPr="00F309D9">
        <w:rPr>
          <w:rFonts w:ascii="Microsoft YaHei UI" w:hAnsi="Microsoft YaHei UI" w:hint="eastAsia"/>
          <w:lang w:val="zh-CN"/>
        </w:rPr>
        <w:t>全局变量</w:t>
      </w:r>
      <w:r w:rsidRPr="00F309D9">
        <w:rPr>
          <w:rFonts w:ascii="Microsoft YaHei UI" w:hAnsi="Microsoft YaHei UI" w:hint="eastAsia"/>
        </w:rPr>
        <w:t>.txt", "wb");</w:t>
      </w:r>
    </w:p>
    <w:p w14:paraId="6CB298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fp1 = fopen("</w:t>
      </w:r>
      <w:r w:rsidRPr="00F309D9">
        <w:rPr>
          <w:rFonts w:ascii="Microsoft YaHei UI" w:hAnsi="Microsoft YaHei UI" w:hint="eastAsia"/>
          <w:lang w:val="zh-CN"/>
        </w:rPr>
        <w:t>患者名单</w:t>
      </w:r>
      <w:r w:rsidRPr="00F309D9">
        <w:rPr>
          <w:rFonts w:ascii="Microsoft YaHei UI" w:hAnsi="Microsoft YaHei UI" w:hint="eastAsia"/>
        </w:rPr>
        <w:t>.txt", "wb");  //</w:t>
      </w:r>
      <w:r w:rsidRPr="00F309D9">
        <w:rPr>
          <w:rFonts w:ascii="Microsoft YaHei UI" w:hAnsi="Microsoft YaHei UI" w:hint="eastAsia"/>
          <w:lang w:val="zh-CN"/>
        </w:rPr>
        <w:t>只写的方式打开</w:t>
      </w:r>
    </w:p>
    <w:p w14:paraId="1A884DA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lastRenderedPageBreak/>
        <w:t xml:space="preserve">    fp3 = fopen("</w:t>
      </w:r>
      <w:r w:rsidRPr="00F309D9">
        <w:rPr>
          <w:rFonts w:ascii="Microsoft YaHei UI" w:hAnsi="Microsoft YaHei UI" w:hint="eastAsia"/>
          <w:lang w:val="zh-CN"/>
        </w:rPr>
        <w:t>预约名单</w:t>
      </w:r>
      <w:r w:rsidRPr="00F309D9">
        <w:rPr>
          <w:rFonts w:ascii="Microsoft YaHei UI" w:hAnsi="Microsoft YaHei UI" w:hint="eastAsia"/>
        </w:rPr>
        <w:t>.txt", "wb");</w:t>
      </w:r>
    </w:p>
    <w:p w14:paraId="7A170D1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fp4 = fopen("</w:t>
      </w:r>
      <w:r w:rsidRPr="00F309D9">
        <w:rPr>
          <w:rFonts w:ascii="Microsoft YaHei UI" w:hAnsi="Microsoft YaHei UI" w:hint="eastAsia"/>
          <w:lang w:val="zh-CN"/>
        </w:rPr>
        <w:t>挂号人数</w:t>
      </w:r>
      <w:r w:rsidRPr="00F309D9">
        <w:rPr>
          <w:rFonts w:ascii="Microsoft YaHei UI" w:hAnsi="Microsoft YaHei UI" w:hint="eastAsia"/>
        </w:rPr>
        <w:t>.txt", "wb");</w:t>
      </w:r>
    </w:p>
    <w:p w14:paraId="615E82B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//fp5 = fopen("</w:t>
      </w:r>
      <w:r w:rsidRPr="00F309D9">
        <w:rPr>
          <w:rFonts w:ascii="Microsoft YaHei UI" w:hAnsi="Microsoft YaHei UI" w:hint="eastAsia"/>
          <w:lang w:val="zh-CN"/>
        </w:rPr>
        <w:t>排序结构体</w:t>
      </w:r>
      <w:r w:rsidRPr="00F309D9">
        <w:rPr>
          <w:rFonts w:ascii="Microsoft YaHei UI" w:hAnsi="Microsoft YaHei UI" w:hint="eastAsia"/>
        </w:rPr>
        <w:t>.txt", "wb");</w:t>
      </w:r>
    </w:p>
    <w:p w14:paraId="01C8E85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fp6 = fopen("</w:t>
      </w:r>
      <w:r w:rsidRPr="00F309D9">
        <w:rPr>
          <w:rFonts w:ascii="Microsoft YaHei UI" w:hAnsi="Microsoft YaHei UI" w:hint="eastAsia"/>
          <w:lang w:val="zh-CN"/>
        </w:rPr>
        <w:t>各科人数</w:t>
      </w:r>
      <w:r w:rsidRPr="00F309D9">
        <w:rPr>
          <w:rFonts w:ascii="Microsoft YaHei UI" w:hAnsi="Microsoft YaHei UI" w:hint="eastAsia"/>
        </w:rPr>
        <w:t>.txt", "wb");</w:t>
      </w:r>
    </w:p>
    <w:p w14:paraId="138721B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225FCF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fprintf(fp2, "%ld\n%ld\n", I, L);  //</w:t>
      </w:r>
      <w:r w:rsidRPr="00F309D9">
        <w:rPr>
          <w:rFonts w:ascii="Microsoft YaHei UI" w:hAnsi="Microsoft YaHei UI" w:hint="eastAsia"/>
          <w:lang w:val="zh-CN"/>
        </w:rPr>
        <w:t>保存全局变量</w:t>
      </w:r>
    </w:p>
    <w:p w14:paraId="466788FF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CFF67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fwrite(Q,sizeof(struct Patient),L, fp3);  //</w:t>
      </w:r>
      <w:r w:rsidRPr="00F309D9">
        <w:rPr>
          <w:rFonts w:ascii="Microsoft YaHei UI" w:hAnsi="Microsoft YaHei UI" w:hint="eastAsia"/>
          <w:lang w:val="zh-CN"/>
        </w:rPr>
        <w:t>保存预约名单</w:t>
      </w:r>
    </w:p>
    <w:p w14:paraId="3D36EF1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fwrite(&amp;G,sizeof(struct ghfl),1, fp4);  //</w:t>
      </w:r>
      <w:r w:rsidRPr="00F309D9">
        <w:rPr>
          <w:rFonts w:ascii="Microsoft YaHei UI" w:hAnsi="Microsoft YaHei UI" w:hint="eastAsia"/>
          <w:lang w:val="zh-CN"/>
        </w:rPr>
        <w:t>保存患者信息</w:t>
      </w:r>
    </w:p>
    <w:p w14:paraId="7F7F254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//fwrite(J,sizeof(struct Paixu),5, fp5);  //</w:t>
      </w:r>
      <w:r w:rsidRPr="00F309D9">
        <w:rPr>
          <w:rFonts w:ascii="Microsoft YaHei UI" w:hAnsi="Microsoft YaHei UI" w:hint="eastAsia"/>
          <w:lang w:val="zh-CN"/>
        </w:rPr>
        <w:t>保存患者信息</w:t>
      </w:r>
    </w:p>
    <w:p w14:paraId="4BC568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fwrite(renshu,sizeof(renshu[0]),5, fp6);  //</w:t>
      </w:r>
      <w:r w:rsidRPr="00F309D9">
        <w:rPr>
          <w:rFonts w:ascii="Microsoft YaHei UI" w:hAnsi="Microsoft YaHei UI" w:hint="eastAsia"/>
          <w:lang w:val="zh-CN"/>
        </w:rPr>
        <w:t>保存各科人数</w:t>
      </w:r>
    </w:p>
    <w:p w14:paraId="6F41765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fwrite(P,sizeof(struct Patient)+2,I, fp1);  //</w:t>
      </w:r>
      <w:r w:rsidRPr="00F309D9">
        <w:rPr>
          <w:rFonts w:ascii="Microsoft YaHei UI" w:hAnsi="Microsoft YaHei UI" w:hint="eastAsia"/>
          <w:lang w:val="zh-CN"/>
        </w:rPr>
        <w:t>保存患者信息</w:t>
      </w:r>
    </w:p>
    <w:p w14:paraId="3D6627DF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1314737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//fclose(fp5);</w:t>
      </w:r>
    </w:p>
    <w:p w14:paraId="129DC9A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fclose(fp4);</w:t>
      </w:r>
    </w:p>
    <w:p w14:paraId="4A4E2BC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fclose(fp3);</w:t>
      </w:r>
    </w:p>
    <w:p w14:paraId="33F2C4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fclose(fp1);</w:t>
      </w:r>
    </w:p>
    <w:p w14:paraId="036CB76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fclose(fp2);</w:t>
      </w:r>
    </w:p>
    <w:p w14:paraId="7CC4255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fclose(fp6);</w:t>
      </w:r>
    </w:p>
    <w:p w14:paraId="0BD91BF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 &lt;&lt; "\n\n\n\t\t\t"&lt;&lt;"</w:t>
      </w:r>
      <w:r w:rsidRPr="00F309D9">
        <w:rPr>
          <w:rFonts w:ascii="Microsoft YaHei UI" w:hAnsi="Microsoft YaHei UI" w:hint="eastAsia"/>
          <w:lang w:val="zh-CN"/>
        </w:rPr>
        <w:t>名单保存成功</w:t>
      </w:r>
      <w:r w:rsidRPr="00F309D9">
        <w:rPr>
          <w:rFonts w:ascii="Microsoft YaHei UI" w:hAnsi="Microsoft YaHei UI" w:hint="eastAsia"/>
        </w:rPr>
        <w:t>,1</w:t>
      </w:r>
      <w:r w:rsidRPr="00F309D9">
        <w:rPr>
          <w:rFonts w:ascii="Microsoft YaHei UI" w:hAnsi="Microsoft YaHei UI" w:hint="eastAsia"/>
          <w:lang w:val="zh-CN"/>
        </w:rPr>
        <w:t>秒后自动退出</w:t>
      </w:r>
      <w:r w:rsidRPr="00F309D9">
        <w:rPr>
          <w:rFonts w:ascii="Microsoft YaHei UI" w:hAnsi="Microsoft YaHei UI" w:hint="eastAsia"/>
        </w:rPr>
        <w:t>\n\n\n";</w:t>
      </w:r>
    </w:p>
    <w:p w14:paraId="23120CAD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67D02B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for(int i=0; i&lt;NUM; i++)</w:t>
      </w:r>
    </w:p>
    <w:p w14:paraId="04DD22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328E19C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Sleep(20);</w:t>
      </w:r>
    </w:p>
    <w:p w14:paraId="107EA27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&lt;&lt;"\t\t\t</w:t>
      </w:r>
      <w:r w:rsidRPr="00F309D9">
        <w:rPr>
          <w:rFonts w:ascii="Microsoft YaHei UI" w:hAnsi="Microsoft YaHei UI" w:hint="eastAsia"/>
          <w:lang w:val="zh-CN"/>
        </w:rPr>
        <w:t>退出中</w:t>
      </w:r>
      <w:r w:rsidRPr="00F309D9">
        <w:rPr>
          <w:rFonts w:ascii="Microsoft YaHei UI" w:hAnsi="Microsoft YaHei UI" w:hint="eastAsia"/>
        </w:rPr>
        <w:t>..."&lt;&lt; i * 100.0 /NUM &lt;&lt;"%\r";</w:t>
      </w:r>
    </w:p>
    <w:p w14:paraId="652B35D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45BCB8E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740DE97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文件读入函数</w:t>
      </w:r>
      <w:r w:rsidRPr="00F309D9">
        <w:rPr>
          <w:rFonts w:ascii="Microsoft YaHei UI" w:hAnsi="Microsoft YaHei UI" w:hint="eastAsia"/>
        </w:rPr>
        <w:t>------------------</w:t>
      </w:r>
    </w:p>
    <w:p w14:paraId="54C2E7A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void hospital::f_read()</w:t>
      </w:r>
    </w:p>
    <w:p w14:paraId="543EC98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07C5957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NUM = 50;</w:t>
      </w:r>
    </w:p>
    <w:p w14:paraId="4204894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FILE *fp1, *fp2, *fp3, *fp4, *fp6;</w:t>
      </w:r>
    </w:p>
    <w:p w14:paraId="4313D484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6ACCB6B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fp2 = fopen("</w:t>
      </w:r>
      <w:r w:rsidRPr="00F309D9">
        <w:rPr>
          <w:rFonts w:ascii="Microsoft YaHei UI" w:hAnsi="Microsoft YaHei UI" w:hint="eastAsia"/>
          <w:lang w:val="zh-CN"/>
        </w:rPr>
        <w:t>全局变量</w:t>
      </w:r>
      <w:r w:rsidRPr="00F309D9">
        <w:rPr>
          <w:rFonts w:ascii="Microsoft YaHei UI" w:hAnsi="Microsoft YaHei UI" w:hint="eastAsia"/>
        </w:rPr>
        <w:t>.txt", "rb");</w:t>
      </w:r>
    </w:p>
    <w:p w14:paraId="4A8AD13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lastRenderedPageBreak/>
        <w:t xml:space="preserve">    fp1 = fopen("</w:t>
      </w:r>
      <w:r w:rsidRPr="00F309D9">
        <w:rPr>
          <w:rFonts w:ascii="Microsoft YaHei UI" w:hAnsi="Microsoft YaHei UI" w:hint="eastAsia"/>
          <w:lang w:val="zh-CN"/>
        </w:rPr>
        <w:t>患者名单</w:t>
      </w:r>
      <w:r w:rsidRPr="00F309D9">
        <w:rPr>
          <w:rFonts w:ascii="Microsoft YaHei UI" w:hAnsi="Microsoft YaHei UI" w:hint="eastAsia"/>
        </w:rPr>
        <w:t>.txt", "rb");  //</w:t>
      </w:r>
      <w:r w:rsidRPr="00F309D9">
        <w:rPr>
          <w:rFonts w:ascii="Microsoft YaHei UI" w:hAnsi="Microsoft YaHei UI" w:hint="eastAsia"/>
          <w:lang w:val="zh-CN"/>
        </w:rPr>
        <w:t>只读的方式打开</w:t>
      </w:r>
    </w:p>
    <w:p w14:paraId="4A88138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fp3 = fopen("</w:t>
      </w:r>
      <w:r w:rsidRPr="00F309D9">
        <w:rPr>
          <w:rFonts w:ascii="Microsoft YaHei UI" w:hAnsi="Microsoft YaHei UI" w:hint="eastAsia"/>
          <w:lang w:val="zh-CN"/>
        </w:rPr>
        <w:t>预约名单</w:t>
      </w:r>
      <w:r w:rsidRPr="00F309D9">
        <w:rPr>
          <w:rFonts w:ascii="Microsoft YaHei UI" w:hAnsi="Microsoft YaHei UI" w:hint="eastAsia"/>
        </w:rPr>
        <w:t>.txt", "rb");</w:t>
      </w:r>
    </w:p>
    <w:p w14:paraId="6162DE6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fp4 = fopen("</w:t>
      </w:r>
      <w:r w:rsidRPr="00F309D9">
        <w:rPr>
          <w:rFonts w:ascii="Microsoft YaHei UI" w:hAnsi="Microsoft YaHei UI" w:hint="eastAsia"/>
          <w:lang w:val="zh-CN"/>
        </w:rPr>
        <w:t>挂号人数</w:t>
      </w:r>
      <w:r w:rsidRPr="00F309D9">
        <w:rPr>
          <w:rFonts w:ascii="Microsoft YaHei UI" w:hAnsi="Microsoft YaHei UI" w:hint="eastAsia"/>
        </w:rPr>
        <w:t>.txt", "rb");</w:t>
      </w:r>
    </w:p>
    <w:p w14:paraId="28FA77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//fp5 = fopen("</w:t>
      </w:r>
      <w:r w:rsidRPr="00F309D9">
        <w:rPr>
          <w:rFonts w:ascii="Microsoft YaHei UI" w:hAnsi="Microsoft YaHei UI" w:hint="eastAsia"/>
          <w:lang w:val="zh-CN"/>
        </w:rPr>
        <w:t>排序结构体</w:t>
      </w:r>
      <w:r w:rsidRPr="00F309D9">
        <w:rPr>
          <w:rFonts w:ascii="Microsoft YaHei UI" w:hAnsi="Microsoft YaHei UI" w:hint="eastAsia"/>
        </w:rPr>
        <w:t>.txt", "rb");</w:t>
      </w:r>
    </w:p>
    <w:p w14:paraId="2BD396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fp6 = fopen("</w:t>
      </w:r>
      <w:r w:rsidRPr="00F309D9">
        <w:rPr>
          <w:rFonts w:ascii="Microsoft YaHei UI" w:hAnsi="Microsoft YaHei UI" w:hint="eastAsia"/>
          <w:lang w:val="zh-CN"/>
        </w:rPr>
        <w:t>各科人数</w:t>
      </w:r>
      <w:r w:rsidRPr="00F309D9">
        <w:rPr>
          <w:rFonts w:ascii="Microsoft YaHei UI" w:hAnsi="Microsoft YaHei UI" w:hint="eastAsia"/>
        </w:rPr>
        <w:t>.txt", "rb");</w:t>
      </w:r>
    </w:p>
    <w:p w14:paraId="6F4CCBF9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03A14A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fscanf(fp2, "%ld%ld", &amp;I, &amp;L);  //</w:t>
      </w:r>
      <w:r w:rsidRPr="00F309D9">
        <w:rPr>
          <w:rFonts w:ascii="Microsoft YaHei UI" w:hAnsi="Microsoft YaHei UI" w:hint="eastAsia"/>
          <w:lang w:val="zh-CN"/>
        </w:rPr>
        <w:t>读取全局变量</w:t>
      </w:r>
    </w:p>
    <w:p w14:paraId="7F382F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fread(Q,sizeof(struct Patient),L, fp3);  //</w:t>
      </w:r>
      <w:r w:rsidRPr="00F309D9">
        <w:rPr>
          <w:rFonts w:ascii="Microsoft YaHei UI" w:hAnsi="Microsoft YaHei UI" w:hint="eastAsia"/>
          <w:lang w:val="zh-CN"/>
        </w:rPr>
        <w:t>读取预约名单</w:t>
      </w:r>
    </w:p>
    <w:p w14:paraId="2985140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fread(&amp;G,sizeof(struct ghfl),1, fp4);  //</w:t>
      </w:r>
      <w:r w:rsidRPr="00F309D9">
        <w:rPr>
          <w:rFonts w:ascii="Microsoft YaHei UI" w:hAnsi="Microsoft YaHei UI" w:hint="eastAsia"/>
          <w:lang w:val="zh-CN"/>
        </w:rPr>
        <w:t>读取患者信息</w:t>
      </w:r>
    </w:p>
    <w:p w14:paraId="715F433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//fread(J,sizeof(struct Paixu),5, fp5);  //</w:t>
      </w:r>
      <w:r w:rsidRPr="00F309D9">
        <w:rPr>
          <w:rFonts w:ascii="Microsoft YaHei UI" w:hAnsi="Microsoft YaHei UI" w:hint="eastAsia"/>
          <w:lang w:val="zh-CN"/>
        </w:rPr>
        <w:t>读取患者信息</w:t>
      </w:r>
    </w:p>
    <w:p w14:paraId="6EA25E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fread(renshu,sizeof(renshu[0]),5, fp6);  //</w:t>
      </w:r>
      <w:r w:rsidRPr="00F309D9">
        <w:rPr>
          <w:rFonts w:ascii="Microsoft YaHei UI" w:hAnsi="Microsoft YaHei UI" w:hint="eastAsia"/>
          <w:lang w:val="zh-CN"/>
        </w:rPr>
        <w:t>读取各科人数</w:t>
      </w:r>
    </w:p>
    <w:p w14:paraId="66127C2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fread(P,sizeof(struct Patient)+2,I, fp1);  //</w:t>
      </w:r>
      <w:r w:rsidRPr="00F309D9">
        <w:rPr>
          <w:rFonts w:ascii="Microsoft YaHei UI" w:hAnsi="Microsoft YaHei UI" w:hint="eastAsia"/>
          <w:lang w:val="zh-CN"/>
        </w:rPr>
        <w:t>读取患者信息</w:t>
      </w:r>
    </w:p>
    <w:p w14:paraId="6E32974C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5E32D5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//fclose(fp5);</w:t>
      </w:r>
    </w:p>
    <w:p w14:paraId="174FC18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fclose(fp4);</w:t>
      </w:r>
    </w:p>
    <w:p w14:paraId="69BFCD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fclose(fp3);</w:t>
      </w:r>
    </w:p>
    <w:p w14:paraId="7E37CA3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fclose(fp1);</w:t>
      </w:r>
    </w:p>
    <w:p w14:paraId="3D54E1F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fclose(fp2);</w:t>
      </w:r>
    </w:p>
    <w:p w14:paraId="7C6CA5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fclose(fp6);</w:t>
      </w:r>
    </w:p>
    <w:p w14:paraId="6F06CC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 &lt;&lt; "\n\n\n\t\t\t" &lt;&lt; "</w:t>
      </w:r>
      <w:r w:rsidRPr="00F309D9">
        <w:rPr>
          <w:rFonts w:ascii="Microsoft YaHei UI" w:hAnsi="Microsoft YaHei UI" w:hint="eastAsia"/>
          <w:lang w:val="zh-CN"/>
        </w:rPr>
        <w:t>文件读取成功</w:t>
      </w:r>
      <w:r w:rsidRPr="00F309D9">
        <w:rPr>
          <w:rFonts w:ascii="Microsoft YaHei UI" w:hAnsi="Microsoft YaHei UI" w:hint="eastAsia"/>
        </w:rPr>
        <w:t>,1</w:t>
      </w:r>
      <w:r w:rsidRPr="00F309D9">
        <w:rPr>
          <w:rFonts w:ascii="Microsoft YaHei UI" w:hAnsi="Microsoft YaHei UI" w:hint="eastAsia"/>
          <w:lang w:val="zh-CN"/>
        </w:rPr>
        <w:t>秒后自动进入系统</w:t>
      </w:r>
      <w:r w:rsidRPr="00F309D9">
        <w:rPr>
          <w:rFonts w:ascii="Microsoft YaHei UI" w:hAnsi="Microsoft YaHei UI" w:hint="eastAsia"/>
        </w:rPr>
        <w:t>!\n\n";</w:t>
      </w:r>
    </w:p>
    <w:p w14:paraId="72DBA1D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for(int i=0; i&lt;NUM; i++)</w:t>
      </w:r>
    </w:p>
    <w:p w14:paraId="6EDCB80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248BE4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Sleep(20);</w:t>
      </w:r>
    </w:p>
    <w:p w14:paraId="25D4FEE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&lt;&lt;"\t\t\t</w:t>
      </w:r>
      <w:r w:rsidRPr="00F309D9">
        <w:rPr>
          <w:rFonts w:ascii="Microsoft YaHei UI" w:hAnsi="Microsoft YaHei UI" w:hint="eastAsia"/>
          <w:lang w:val="zh-CN"/>
        </w:rPr>
        <w:t>载入中</w:t>
      </w:r>
      <w:r w:rsidRPr="00F309D9">
        <w:rPr>
          <w:rFonts w:ascii="Microsoft YaHei UI" w:hAnsi="Microsoft YaHei UI" w:hint="eastAsia"/>
        </w:rPr>
        <w:t>..."&lt;&lt; i * 100.0 /NUM &lt;&lt;"%\r";</w:t>
      </w:r>
    </w:p>
    <w:p w14:paraId="77440F3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0908209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17D6636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模糊查找</w:t>
      </w:r>
      <w:r w:rsidRPr="00F309D9">
        <w:rPr>
          <w:rFonts w:ascii="Microsoft YaHei UI" w:hAnsi="Microsoft YaHei UI" w:hint="eastAsia"/>
        </w:rPr>
        <w:t>-----------------</w:t>
      </w:r>
    </w:p>
    <w:p w14:paraId="16B0ECA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hospital::serch()</w:t>
      </w:r>
    </w:p>
    <w:p w14:paraId="1C742C1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2FCB811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gn='0',age1[100]="", temp2[1000]="";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</w:p>
    <w:p w14:paraId="2D24EF7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age2=0;</w:t>
      </w:r>
    </w:p>
    <w:p w14:paraId="7D031EA3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BBB49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while(gn!='1'&amp;&amp;gn!='2'&amp;&amp;gn!='3'&amp;&amp;gn!='4'&amp;&amp;gn!='5')</w:t>
      </w:r>
    </w:p>
    <w:p w14:paraId="5B0C122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{</w:t>
      </w:r>
    </w:p>
    <w:p w14:paraId="7921F8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2753A48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cout&lt;&lt;"\n\n\t\t</w:t>
      </w:r>
      <w:r w:rsidRPr="00F309D9">
        <w:rPr>
          <w:rFonts w:ascii="Microsoft YaHei UI" w:hAnsi="Microsoft YaHei UI" w:hint="eastAsia"/>
          <w:lang w:val="zh-CN"/>
        </w:rPr>
        <w:t>系统将按照科室和年龄来查找</w:t>
      </w:r>
      <w:r w:rsidRPr="00F309D9">
        <w:rPr>
          <w:rFonts w:ascii="Microsoft YaHei UI" w:hAnsi="Microsoft YaHei UI" w:hint="eastAsia"/>
        </w:rPr>
        <w:t>\n\n\n";</w:t>
      </w:r>
    </w:p>
    <w:p w14:paraId="4EDA811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cout&lt;&lt;"\t</w:t>
      </w:r>
      <w:r w:rsidRPr="00F309D9">
        <w:rPr>
          <w:rFonts w:ascii="Microsoft YaHei UI" w:hAnsi="Microsoft YaHei UI" w:hint="eastAsia"/>
          <w:lang w:val="zh-CN"/>
        </w:rPr>
        <w:t>请输入您所挂科室</w:t>
      </w:r>
      <w:r w:rsidRPr="00F309D9">
        <w:rPr>
          <w:rFonts w:ascii="Microsoft YaHei UI" w:hAnsi="Microsoft YaHei UI" w:hint="eastAsia"/>
        </w:rPr>
        <w:t>&lt;1,2,3,4,5&gt;：";</w:t>
      </w:r>
    </w:p>
    <w:p w14:paraId="2F96365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cin&gt;&gt;temp2;</w:t>
      </w:r>
    </w:p>
    <w:p w14:paraId="30AFF7F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 (strlen(temp2)==1)</w:t>
      </w:r>
    </w:p>
    <w:p w14:paraId="69C9377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gn=tolower(temp2[0]);//</w:t>
      </w:r>
      <w:r w:rsidRPr="00F309D9">
        <w:rPr>
          <w:rFonts w:ascii="Microsoft YaHei UI" w:hAnsi="Microsoft YaHei UI" w:hint="eastAsia"/>
          <w:lang w:val="zh-CN"/>
        </w:rPr>
        <w:t>输入多个字符时跳过</w:t>
      </w:r>
    </w:p>
    <w:p w14:paraId="6762B86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5149739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while(age2&lt;=0||age2&gt;150)           //</w:t>
      </w:r>
      <w:r w:rsidRPr="00F309D9">
        <w:rPr>
          <w:rFonts w:ascii="Microsoft YaHei UI" w:hAnsi="Microsoft YaHei UI" w:hint="eastAsia"/>
          <w:lang w:val="zh-CN"/>
        </w:rPr>
        <w:t>输入的年龄在</w:t>
      </w:r>
      <w:r w:rsidRPr="00F309D9">
        <w:rPr>
          <w:rFonts w:ascii="Microsoft YaHei UI" w:hAnsi="Microsoft YaHei UI" w:hint="eastAsia"/>
        </w:rPr>
        <w:t>1--150</w:t>
      </w:r>
      <w:r w:rsidRPr="00F309D9">
        <w:rPr>
          <w:rFonts w:ascii="Microsoft YaHei UI" w:hAnsi="Microsoft YaHei UI" w:hint="eastAsia"/>
          <w:lang w:val="zh-CN"/>
        </w:rPr>
        <w:t>之间</w:t>
      </w:r>
    </w:p>
    <w:p w14:paraId="09E4C48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2853F9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3898C0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cout&lt;&lt;"\n\n\n</w:t>
      </w:r>
      <w:r w:rsidRPr="00F309D9">
        <w:rPr>
          <w:rFonts w:ascii="Microsoft YaHei UI" w:hAnsi="Microsoft YaHei UI" w:hint="eastAsia"/>
          <w:lang w:val="zh-CN"/>
        </w:rPr>
        <w:t>请输入您的年龄</w:t>
      </w:r>
      <w:r w:rsidRPr="00F309D9">
        <w:rPr>
          <w:rFonts w:ascii="Microsoft YaHei UI" w:hAnsi="Microsoft YaHei UI" w:hint="eastAsia"/>
        </w:rPr>
        <w:t>：";</w:t>
      </w:r>
    </w:p>
    <w:p w14:paraId="5726961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cin&gt;&gt;age1;</w:t>
      </w:r>
    </w:p>
    <w:p w14:paraId="7E59714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 (strlen(age1)&lt;=3)</w:t>
      </w:r>
    </w:p>
    <w:p w14:paraId="485BD17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age2=atoi(age1);            //</w:t>
      </w:r>
      <w:r w:rsidRPr="00F309D9">
        <w:rPr>
          <w:rFonts w:ascii="Microsoft YaHei UI" w:hAnsi="Microsoft YaHei UI" w:hint="eastAsia"/>
          <w:lang w:val="zh-CN"/>
        </w:rPr>
        <w:t>将字符型的</w:t>
      </w:r>
      <w:r w:rsidRPr="00F309D9">
        <w:rPr>
          <w:rFonts w:ascii="Microsoft YaHei UI" w:hAnsi="Microsoft YaHei UI" w:hint="eastAsia"/>
        </w:rPr>
        <w:t>age1</w:t>
      </w:r>
      <w:r w:rsidRPr="00F309D9">
        <w:rPr>
          <w:rFonts w:ascii="Microsoft YaHei UI" w:hAnsi="Microsoft YaHei UI" w:hint="eastAsia"/>
          <w:lang w:val="zh-CN"/>
        </w:rPr>
        <w:t>转换成整型赋给</w:t>
      </w:r>
      <w:r w:rsidRPr="00F309D9">
        <w:rPr>
          <w:rFonts w:ascii="Microsoft YaHei UI" w:hAnsi="Microsoft YaHei UI" w:hint="eastAsia"/>
        </w:rPr>
        <w:t>age2;</w:t>
      </w:r>
    </w:p>
    <w:p w14:paraId="057EA05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65D8E2B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int flag=1;</w:t>
      </w:r>
    </w:p>
    <w:p w14:paraId="4C7F90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for(int j=0; j&lt;=I; j++)</w:t>
      </w:r>
    </w:p>
    <w:p w14:paraId="54D2AE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31833F9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if(gn==P[j].room&amp;&amp;age2==P[j].age)</w:t>
      </w:r>
    </w:p>
    <w:p w14:paraId="132A840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6117DF0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if(flag==1)</w:t>
      </w:r>
    </w:p>
    <w:p w14:paraId="6BD3EB4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3BF503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clear();</w:t>
      </w:r>
    </w:p>
    <w:p w14:paraId="41827C2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 &lt;&lt; "\n\t\t\t</w:t>
      </w:r>
      <w:r w:rsidRPr="00F309D9">
        <w:rPr>
          <w:rFonts w:ascii="Microsoft YaHei UI" w:hAnsi="Microsoft YaHei UI" w:hint="eastAsia"/>
          <w:lang w:val="zh-CN"/>
        </w:rPr>
        <w:t>系统查找到以下信息</w:t>
      </w:r>
      <w:r w:rsidRPr="00F309D9">
        <w:rPr>
          <w:rFonts w:ascii="Microsoft YaHei UI" w:hAnsi="Microsoft YaHei UI" w:hint="eastAsia"/>
        </w:rPr>
        <w:t>：\n";</w:t>
      </w:r>
    </w:p>
    <w:p w14:paraId="45E20F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cout &lt;&lt; "\n\t==============================================================\n";</w:t>
      </w:r>
    </w:p>
    <w:p w14:paraId="0C77B7D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 &lt;&lt; "\t</w:t>
      </w:r>
      <w:r w:rsidRPr="00F309D9">
        <w:rPr>
          <w:rFonts w:ascii="Microsoft YaHei UI" w:hAnsi="Microsoft YaHei UI" w:hint="eastAsia"/>
          <w:lang w:val="zh-CN"/>
        </w:rPr>
        <w:t>患者编号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性别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科室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急诊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专家门诊</w:t>
      </w:r>
      <w:r w:rsidRPr="00F309D9">
        <w:rPr>
          <w:rFonts w:ascii="Microsoft YaHei UI" w:hAnsi="Microsoft YaHei UI" w:hint="eastAsia"/>
        </w:rPr>
        <w:t>\n";</w:t>
      </w:r>
    </w:p>
    <w:p w14:paraId="67D3D5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flag=0;</w:t>
      </w:r>
    </w:p>
    <w:p w14:paraId="44B60E0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1745B66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cout&lt;&lt; "\t"&lt;&lt;P[j].num&lt;&lt;"  \t"&lt;&lt;P[j].sex&lt;&lt;"\t"&lt;&lt;P[j].room&lt;&lt;"\t"&lt;&lt;P[j].jz&lt;&lt;"\t"&lt;&lt;P[j].zp&lt;&lt;endl;</w:t>
      </w:r>
    </w:p>
    <w:p w14:paraId="68746C2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55661E5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}</w:t>
      </w:r>
    </w:p>
    <w:p w14:paraId="49A6A0F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ch='0',temp1[10]="";</w:t>
      </w:r>
    </w:p>
    <w:p w14:paraId="187AB1E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do</w:t>
      </w:r>
    </w:p>
    <w:p w14:paraId="3608846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FCD0D5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 "\n\n\n\t\t</w:t>
      </w:r>
      <w:r w:rsidRPr="00F309D9">
        <w:rPr>
          <w:rFonts w:ascii="Microsoft YaHei UI" w:hAnsi="Microsoft YaHei UI" w:hint="eastAsia"/>
          <w:lang w:val="zh-CN"/>
        </w:rPr>
        <w:t>以上是否有您的信息</w:t>
      </w:r>
      <w:r w:rsidRPr="00F309D9">
        <w:rPr>
          <w:rFonts w:ascii="Microsoft YaHei UI" w:hAnsi="Microsoft YaHei UI" w:hint="eastAsia"/>
        </w:rPr>
        <w:t>&lt;Y/N&gt;:";</w:t>
      </w:r>
    </w:p>
    <w:p w14:paraId="7885578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cin&gt;&gt;temp1;</w:t>
      </w:r>
    </w:p>
    <w:p w14:paraId="2E7B0A2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ch=tolower(temp1[0]);</w:t>
      </w:r>
    </w:p>
    <w:p w14:paraId="4140E0E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7101690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while(ch!='y'&amp;&amp;ch!='n');</w:t>
      </w:r>
    </w:p>
    <w:p w14:paraId="5E27A46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switch(ch)</w:t>
      </w:r>
    </w:p>
    <w:p w14:paraId="31DA38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1BAD5B6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'y':</w:t>
      </w:r>
    </w:p>
    <w:p w14:paraId="64992C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634B3F6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char temp[10];</w:t>
      </w:r>
    </w:p>
    <w:p w14:paraId="58CBFD0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long i=-1;</w:t>
      </w:r>
    </w:p>
    <w:p w14:paraId="24B7C32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while(i &lt;= 0)           //</w:t>
      </w:r>
      <w:r w:rsidRPr="00F309D9">
        <w:rPr>
          <w:rFonts w:ascii="Microsoft YaHei UI" w:hAnsi="Microsoft YaHei UI" w:hint="eastAsia"/>
          <w:lang w:val="zh-CN"/>
        </w:rPr>
        <w:t>输入的编号必须大于</w:t>
      </w:r>
      <w:r w:rsidRPr="00F309D9">
        <w:rPr>
          <w:rFonts w:ascii="Microsoft YaHei UI" w:hAnsi="Microsoft YaHei UI" w:hint="eastAsia"/>
        </w:rPr>
        <w:t>0</w:t>
      </w:r>
    </w:p>
    <w:p w14:paraId="38C56F9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0956492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E40FC1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cout&lt;&lt;"\n\n\n\t</w:t>
      </w:r>
      <w:r w:rsidRPr="00F309D9">
        <w:rPr>
          <w:rFonts w:ascii="Microsoft YaHei UI" w:hAnsi="Microsoft YaHei UI" w:hint="eastAsia"/>
          <w:lang w:val="zh-CN"/>
        </w:rPr>
        <w:t>请输入您的诊号</w:t>
      </w:r>
      <w:r w:rsidRPr="00F309D9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我们将为您打印您的诊单</w:t>
      </w:r>
      <w:r w:rsidRPr="00F309D9">
        <w:rPr>
          <w:rFonts w:ascii="Microsoft YaHei UI" w:hAnsi="Microsoft YaHei UI" w:hint="eastAsia"/>
        </w:rPr>
        <w:t>:";</w:t>
      </w:r>
    </w:p>
    <w:p w14:paraId="2E14BF0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cin&gt;&gt;temp;</w:t>
      </w:r>
    </w:p>
    <w:p w14:paraId="6CF2196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 = atoi(temp);            //</w:t>
      </w:r>
      <w:r w:rsidRPr="00F309D9">
        <w:rPr>
          <w:rFonts w:ascii="Microsoft YaHei UI" w:hAnsi="Microsoft YaHei UI" w:hint="eastAsia"/>
          <w:lang w:val="zh-CN"/>
        </w:rPr>
        <w:t>将字符型的</w:t>
      </w:r>
      <w:r w:rsidRPr="00F309D9">
        <w:rPr>
          <w:rFonts w:ascii="Microsoft YaHei UI" w:hAnsi="Microsoft YaHei UI" w:hint="eastAsia"/>
        </w:rPr>
        <w:t>age1</w:t>
      </w:r>
      <w:r w:rsidRPr="00F309D9">
        <w:rPr>
          <w:rFonts w:ascii="Microsoft YaHei UI" w:hAnsi="Microsoft YaHei UI" w:hint="eastAsia"/>
          <w:lang w:val="zh-CN"/>
        </w:rPr>
        <w:t>转换成整型赋给</w:t>
      </w:r>
      <w:r w:rsidRPr="00F309D9">
        <w:rPr>
          <w:rFonts w:ascii="Microsoft YaHei UI" w:hAnsi="Microsoft YaHei UI" w:hint="eastAsia"/>
        </w:rPr>
        <w:t>age2;</w:t>
      </w:r>
    </w:p>
    <w:p w14:paraId="1EC49F4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81EC57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if(i &gt; I)</w:t>
      </w:r>
    </w:p>
    <w:p w14:paraId="4F89AD2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6FC3E1F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clear();</w:t>
      </w:r>
    </w:p>
    <w:p w14:paraId="48C0C12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 &lt;&lt; "\n\n\n\t\t</w:t>
      </w:r>
      <w:r w:rsidRPr="00F309D9">
        <w:rPr>
          <w:rFonts w:ascii="Microsoft YaHei UI" w:hAnsi="Microsoft YaHei UI" w:hint="eastAsia"/>
          <w:lang w:val="zh-CN"/>
        </w:rPr>
        <w:t>抱歉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不存在这个诊号</w:t>
      </w:r>
      <w:r w:rsidRPr="00F309D9">
        <w:rPr>
          <w:rFonts w:ascii="Microsoft YaHei UI" w:hAnsi="Microsoft YaHei UI" w:hint="eastAsia"/>
        </w:rPr>
        <w:t>！\n\n\t";</w:t>
      </w:r>
    </w:p>
    <w:p w14:paraId="25BF024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system("pause");</w:t>
      </w:r>
    </w:p>
    <w:p w14:paraId="2BC678F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return 1;</w:t>
      </w:r>
    </w:p>
    <w:p w14:paraId="781A7C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2B2D215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cout &lt;&lt; "\n\t==============================================================\n";</w:t>
      </w:r>
    </w:p>
    <w:p w14:paraId="7D648DB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    </w:t>
      </w:r>
      <w:r w:rsidRPr="00F309D9">
        <w:rPr>
          <w:rFonts w:ascii="Microsoft YaHei UI" w:hAnsi="Microsoft YaHei UI" w:hint="eastAsia"/>
          <w:lang w:val="zh-CN"/>
        </w:rPr>
        <w:t>cout &lt;&lt; "\t患者编号"&lt;&lt;"\t性别"&lt;&lt;"\t科室"&lt;&lt;"\t急诊"&lt;&lt;"\t专家门诊\n";</w:t>
      </w:r>
    </w:p>
    <w:p w14:paraId="159DD5D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lastRenderedPageBreak/>
        <w:t xml:space="preserve">        </w:t>
      </w:r>
      <w:r w:rsidRPr="00F309D9">
        <w:rPr>
          <w:rFonts w:ascii="Microsoft YaHei UI" w:hAnsi="Microsoft YaHei UI"/>
        </w:rPr>
        <w:t>cout &lt;&lt; "\t"&lt;&lt;P[i-1].num&lt;&lt;"  \t"&lt;&lt;P[i-1].sex&lt;&lt;"\t"&lt;&lt;P[i-1].room&lt;&lt;"\t"&lt;&lt;P[i-1].jz&lt;&lt;"\t"&lt;&lt;P[i-1].zp&lt;&lt;endl;</w:t>
      </w:r>
    </w:p>
    <w:p w14:paraId="6322493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35608DB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5429762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'n':</w:t>
      </w:r>
    </w:p>
    <w:p w14:paraId="55A78E3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 "\n\n\t</w:t>
      </w:r>
      <w:r w:rsidRPr="00F309D9">
        <w:rPr>
          <w:rFonts w:ascii="Microsoft YaHei UI" w:hAnsi="Microsoft YaHei UI" w:hint="eastAsia"/>
          <w:lang w:val="zh-CN"/>
        </w:rPr>
        <w:t>建议您到服务窗口去查找</w:t>
      </w:r>
      <w:r w:rsidRPr="00F309D9">
        <w:rPr>
          <w:rFonts w:ascii="Microsoft YaHei UI" w:hAnsi="Microsoft YaHei UI" w:hint="eastAsia"/>
        </w:rPr>
        <w:t>!\n\n\n\t";</w:t>
      </w:r>
    </w:p>
    <w:p w14:paraId="1808979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1CAC8F7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23089BA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system("pause");  //</w:t>
      </w:r>
      <w:r w:rsidRPr="00F309D9">
        <w:rPr>
          <w:rFonts w:ascii="Microsoft YaHei UI" w:hAnsi="Microsoft YaHei UI" w:hint="eastAsia"/>
          <w:lang w:val="zh-CN"/>
        </w:rPr>
        <w:t>暂停</w:t>
      </w:r>
    </w:p>
    <w:p w14:paraId="1C47295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10984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 1;</w:t>
      </w:r>
    </w:p>
    <w:p w14:paraId="15298484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74CD83CE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B467D7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A47C2A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1E034F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按诊号函数</w:t>
      </w:r>
      <w:r w:rsidRPr="00F309D9">
        <w:rPr>
          <w:rFonts w:ascii="Microsoft YaHei UI" w:hAnsi="Microsoft YaHei UI" w:hint="eastAsia"/>
        </w:rPr>
        <w:t>------------------</w:t>
      </w:r>
    </w:p>
    <w:p w14:paraId="001331A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</w:t>
      </w:r>
      <w:r w:rsidRPr="00F309D9">
        <w:rPr>
          <w:rFonts w:ascii="Microsoft YaHei UI" w:hAnsi="Microsoft YaHei UI" w:hint="eastAsia"/>
          <w:lang w:val="zh-CN"/>
        </w:rPr>
        <w:t>形参没有实际用处</w:t>
      </w:r>
      <w:r w:rsidRPr="00F309D9">
        <w:rPr>
          <w:rFonts w:ascii="Microsoft YaHei UI" w:hAnsi="Microsoft YaHei UI" w:hint="eastAsia"/>
        </w:rPr>
        <w:t xml:space="preserve"> </w:t>
      </w:r>
      <w:r w:rsidRPr="00F309D9">
        <w:rPr>
          <w:rFonts w:ascii="Microsoft YaHei UI" w:hAnsi="Microsoft YaHei UI" w:hint="eastAsia"/>
          <w:lang w:val="zh-CN"/>
        </w:rPr>
        <w:t>只是用来重载</w:t>
      </w:r>
    </w:p>
    <w:p w14:paraId="7B649C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hospital::serch(int i)</w:t>
      </w:r>
    </w:p>
    <w:p w14:paraId="5DE022B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7AA1920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236C5A4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long n=-1;</w:t>
      </w:r>
    </w:p>
    <w:p w14:paraId="0ECF5A8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char temp[100]="";</w:t>
      </w:r>
    </w:p>
    <w:p w14:paraId="43D11B5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while(n &lt;= 0)           //</w:t>
      </w:r>
      <w:r w:rsidRPr="00F309D9">
        <w:rPr>
          <w:rFonts w:ascii="Microsoft YaHei UI" w:hAnsi="Microsoft YaHei UI" w:hint="eastAsia"/>
          <w:lang w:val="zh-CN"/>
        </w:rPr>
        <w:t>输入的编号必须大于</w:t>
      </w:r>
      <w:r w:rsidRPr="00F309D9">
        <w:rPr>
          <w:rFonts w:ascii="Microsoft YaHei UI" w:hAnsi="Microsoft YaHei UI" w:hint="eastAsia"/>
        </w:rPr>
        <w:t>0</w:t>
      </w:r>
    </w:p>
    <w:p w14:paraId="48122C0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C2FB91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4DDCC28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cout&lt;&lt;"\n\n\n\t</w:t>
      </w:r>
      <w:r w:rsidRPr="00F309D9">
        <w:rPr>
          <w:rFonts w:ascii="Microsoft YaHei UI" w:hAnsi="Microsoft YaHei UI" w:hint="eastAsia"/>
          <w:lang w:val="zh-CN"/>
        </w:rPr>
        <w:t>请输入您的诊号</w:t>
      </w:r>
      <w:r w:rsidRPr="00F309D9">
        <w:rPr>
          <w:rFonts w:ascii="Microsoft YaHei UI" w:hAnsi="Microsoft YaHei UI" w:hint="eastAsia"/>
        </w:rPr>
        <w:t>:";</w:t>
      </w:r>
    </w:p>
    <w:p w14:paraId="291FBC2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cin&gt;&gt;temp;</w:t>
      </w:r>
    </w:p>
    <w:p w14:paraId="418177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n = atoi(temp);            //</w:t>
      </w:r>
      <w:r w:rsidRPr="00F309D9">
        <w:rPr>
          <w:rFonts w:ascii="Microsoft YaHei UI" w:hAnsi="Microsoft YaHei UI" w:hint="eastAsia"/>
          <w:lang w:val="zh-CN"/>
        </w:rPr>
        <w:t>将字符型的</w:t>
      </w:r>
      <w:r w:rsidRPr="00F309D9">
        <w:rPr>
          <w:rFonts w:ascii="Microsoft YaHei UI" w:hAnsi="Microsoft YaHei UI" w:hint="eastAsia"/>
        </w:rPr>
        <w:t>age1</w:t>
      </w:r>
      <w:r w:rsidRPr="00F309D9">
        <w:rPr>
          <w:rFonts w:ascii="Microsoft YaHei UI" w:hAnsi="Microsoft YaHei UI" w:hint="eastAsia"/>
          <w:lang w:val="zh-CN"/>
        </w:rPr>
        <w:t>转换成整型赋给</w:t>
      </w:r>
      <w:r w:rsidRPr="00F309D9">
        <w:rPr>
          <w:rFonts w:ascii="Microsoft YaHei UI" w:hAnsi="Microsoft YaHei UI" w:hint="eastAsia"/>
        </w:rPr>
        <w:t>age2;</w:t>
      </w:r>
    </w:p>
    <w:p w14:paraId="1ED86C4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6FBED0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if(n &gt; I)</w:t>
      </w:r>
    </w:p>
    <w:p w14:paraId="0651061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6D630F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0C61D97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 "\n\n\n\t\t</w:t>
      </w:r>
      <w:r w:rsidRPr="00F309D9">
        <w:rPr>
          <w:rFonts w:ascii="Microsoft YaHei UI" w:hAnsi="Microsoft YaHei UI" w:hint="eastAsia"/>
          <w:lang w:val="zh-CN"/>
        </w:rPr>
        <w:t>抱歉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不存在这个单号</w:t>
      </w:r>
      <w:r w:rsidRPr="00F309D9">
        <w:rPr>
          <w:rFonts w:ascii="Microsoft YaHei UI" w:hAnsi="Microsoft YaHei UI" w:hint="eastAsia"/>
        </w:rPr>
        <w:t>！\n\n\t";</w:t>
      </w:r>
    </w:p>
    <w:p w14:paraId="20E10B8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system("pause");</w:t>
      </w:r>
    </w:p>
    <w:p w14:paraId="74848E6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return 1;</w:t>
      </w:r>
    </w:p>
    <w:p w14:paraId="1C57635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5F8A4EA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57F74A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"\n\n\n\n";</w:t>
      </w:r>
    </w:p>
    <w:p w14:paraId="44EE62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for(int i=0; i&lt;50; i++)</w:t>
      </w:r>
    </w:p>
    <w:p w14:paraId="0841F57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6572AD3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Sleep(10);</w:t>
      </w:r>
    </w:p>
    <w:p w14:paraId="7B6C391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&lt;&lt;"\t\t\t</w:t>
      </w:r>
      <w:r w:rsidRPr="00F309D9">
        <w:rPr>
          <w:rFonts w:ascii="Microsoft YaHei UI" w:hAnsi="Microsoft YaHei UI" w:hint="eastAsia"/>
          <w:lang w:val="zh-CN"/>
        </w:rPr>
        <w:t>正在打印您的诊单</w:t>
      </w:r>
      <w:r w:rsidRPr="00F309D9">
        <w:rPr>
          <w:rFonts w:ascii="Microsoft YaHei UI" w:hAnsi="Microsoft YaHei UI" w:hint="eastAsia"/>
        </w:rPr>
        <w:t>..."&lt;&lt; i * 100.0 /50 &lt;&lt;"%\r";</w:t>
      </w:r>
    </w:p>
    <w:p w14:paraId="01D85D2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647AD45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5730333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"\n\t==============================================================\n";</w:t>
      </w:r>
    </w:p>
    <w:p w14:paraId="6F2AC01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 &lt;&lt; "\t</w:t>
      </w:r>
      <w:r w:rsidRPr="00F309D9">
        <w:rPr>
          <w:rFonts w:ascii="Microsoft YaHei UI" w:hAnsi="Microsoft YaHei UI" w:hint="eastAsia"/>
          <w:lang w:val="zh-CN"/>
        </w:rPr>
        <w:t>患者编号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性别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科室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急诊</w:t>
      </w:r>
      <w:r w:rsidRPr="00F309D9">
        <w:rPr>
          <w:rFonts w:ascii="Microsoft YaHei UI" w:hAnsi="Microsoft YaHei UI" w:hint="eastAsia"/>
        </w:rPr>
        <w:t>"&lt;&lt;"\t</w:t>
      </w:r>
      <w:r w:rsidRPr="00F309D9">
        <w:rPr>
          <w:rFonts w:ascii="Microsoft YaHei UI" w:hAnsi="Microsoft YaHei UI" w:hint="eastAsia"/>
          <w:lang w:val="zh-CN"/>
        </w:rPr>
        <w:t>专家门诊</w:t>
      </w:r>
      <w:r w:rsidRPr="00F309D9">
        <w:rPr>
          <w:rFonts w:ascii="Microsoft YaHei UI" w:hAnsi="Microsoft YaHei UI" w:hint="eastAsia"/>
        </w:rPr>
        <w:t>\n";</w:t>
      </w:r>
    </w:p>
    <w:p w14:paraId="56191CA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cout &lt;&lt; "\t"&lt;&lt;P[n-1].num&lt;&lt;"  \t"&lt;&lt;P[n-1].sex&lt;&lt;"\t"&lt;&lt;P[n-1].room&lt;&lt;"\t"&lt;&lt;P[n-1].jz&lt;&lt;"\t"&lt;&lt;P[n-1].zp&lt;&lt;"\n\n\t";</w:t>
      </w:r>
    </w:p>
    <w:p w14:paraId="1C6C55A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system("pause");  //</w:t>
      </w:r>
      <w:r w:rsidRPr="00F309D9">
        <w:rPr>
          <w:rFonts w:ascii="Microsoft YaHei UI" w:hAnsi="Microsoft YaHei UI" w:hint="eastAsia"/>
          <w:lang w:val="zh-CN"/>
        </w:rPr>
        <w:t>暂停</w:t>
      </w:r>
    </w:p>
    <w:p w14:paraId="031FE47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 1;</w:t>
      </w:r>
    </w:p>
    <w:p w14:paraId="798C13B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0DDD9B6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查找菜单函数</w:t>
      </w:r>
      <w:r w:rsidRPr="00F309D9">
        <w:rPr>
          <w:rFonts w:ascii="Microsoft YaHei UI" w:hAnsi="Microsoft YaHei UI" w:hint="eastAsia"/>
        </w:rPr>
        <w:t>------------------</w:t>
      </w:r>
    </w:p>
    <w:p w14:paraId="099F2D9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hospital::cz_menu()</w:t>
      </w:r>
    </w:p>
    <w:p w14:paraId="3AA3A5C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31CCE6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qu[5],i,fh; //qu</w:t>
      </w:r>
      <w:r w:rsidRPr="00F309D9">
        <w:rPr>
          <w:rFonts w:ascii="Microsoft YaHei UI" w:hAnsi="Microsoft YaHei UI" w:hint="eastAsia"/>
          <w:lang w:val="zh-CN"/>
        </w:rPr>
        <w:t>数组用于接收返回值</w:t>
      </w:r>
      <w:r w:rsidRPr="00F309D9">
        <w:rPr>
          <w:rFonts w:ascii="Microsoft YaHei UI" w:hAnsi="Microsoft YaHei UI" w:hint="eastAsia"/>
        </w:rPr>
        <w:t xml:space="preserve"> i</w:t>
      </w:r>
      <w:r w:rsidRPr="00F309D9">
        <w:rPr>
          <w:rFonts w:ascii="Microsoft YaHei UI" w:hAnsi="Microsoft YaHei UI" w:hint="eastAsia"/>
          <w:lang w:val="zh-CN"/>
        </w:rPr>
        <w:t>数值下标</w:t>
      </w:r>
      <w:r w:rsidRPr="00F309D9">
        <w:rPr>
          <w:rFonts w:ascii="Microsoft YaHei UI" w:hAnsi="Microsoft YaHei UI" w:hint="eastAsia"/>
        </w:rPr>
        <w:t xml:space="preserve"> fh</w:t>
      </w:r>
      <w:r w:rsidRPr="00F309D9">
        <w:rPr>
          <w:rFonts w:ascii="Microsoft YaHei UI" w:hAnsi="Microsoft YaHei UI" w:hint="eastAsia"/>
          <w:lang w:val="zh-CN"/>
        </w:rPr>
        <w:t>返回的开关</w:t>
      </w:r>
    </w:p>
    <w:p w14:paraId="7326A42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char gn, temp[1000]=""; //为了避免输入多个字符时会产生的错误，例：123，-2等等</w:t>
      </w:r>
    </w:p>
    <w:p w14:paraId="2C742D22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do                  //控制返回操作</w:t>
      </w:r>
    </w:p>
    <w:p w14:paraId="7FF4376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{</w:t>
      </w:r>
    </w:p>
    <w:p w14:paraId="56FE8A9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for(i=0; i&lt;5; i++) qu[i]=2; //返回时重新赋初值</w:t>
      </w:r>
    </w:p>
    <w:p w14:paraId="7E18905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fh=0;</w:t>
      </w:r>
    </w:p>
    <w:p w14:paraId="0F6705C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i=0;</w:t>
      </w:r>
    </w:p>
    <w:p w14:paraId="7E55233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gn='0';</w:t>
      </w:r>
    </w:p>
    <w:p w14:paraId="2334EE3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strcpy(temp,"");</w:t>
      </w:r>
    </w:p>
    <w:p w14:paraId="40A389E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clear();</w:t>
      </w:r>
    </w:p>
    <w:p w14:paraId="5CEF09A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59536E7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lastRenderedPageBreak/>
        <w:t xml:space="preserve">        while(gn!='1'&amp;&amp;gn!='2'&amp;&amp;gn!='3'&amp;&amp;gn!='4'&amp;&amp;gn!='q'&amp;&amp;gn!='r')  //只能输入1、2或者3</w:t>
      </w:r>
    </w:p>
    <w:p w14:paraId="70C0C62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{</w:t>
      </w:r>
    </w:p>
    <w:p w14:paraId="2E7ED5F5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clear();</w:t>
      </w:r>
    </w:p>
    <w:p w14:paraId="52E2E15C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cout&lt;&lt;"\n\n\n\t\t\t===请选择您需要的功能===\n";</w:t>
      </w:r>
    </w:p>
    <w:p w14:paraId="64EC599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    cout &lt;&lt; "\n\t==============================================================\n\n";</w:t>
      </w:r>
    </w:p>
    <w:p w14:paraId="5A35E785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cout&lt;&lt;"\t1.按诊号查找\t2.模糊查找\t3.退订号 \t4.清除数据\n\n";</w:t>
      </w:r>
    </w:p>
    <w:p w14:paraId="60FFC83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  <w:lang w:val="zh-CN"/>
        </w:rPr>
        <w:t xml:space="preserve">            </w:t>
      </w:r>
      <w:r w:rsidRPr="00F309D9">
        <w:rPr>
          <w:rFonts w:ascii="Microsoft YaHei UI" w:hAnsi="Microsoft YaHei UI" w:hint="eastAsia"/>
        </w:rPr>
        <w:t>cout &lt;&lt;"\tr.</w:t>
      </w:r>
      <w:r w:rsidRPr="00F309D9">
        <w:rPr>
          <w:rFonts w:ascii="Microsoft YaHei UI" w:hAnsi="Microsoft YaHei UI" w:hint="eastAsia"/>
          <w:lang w:val="zh-CN"/>
        </w:rPr>
        <w:t>返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回</w:t>
      </w:r>
      <w:r w:rsidRPr="00F309D9">
        <w:rPr>
          <w:rFonts w:ascii="Microsoft YaHei UI" w:hAnsi="Microsoft YaHei UI" w:hint="eastAsia"/>
        </w:rPr>
        <w:t>!\tq.</w:t>
      </w:r>
      <w:r w:rsidRPr="00F309D9">
        <w:rPr>
          <w:rFonts w:ascii="Microsoft YaHei UI" w:hAnsi="Microsoft YaHei UI" w:hint="eastAsia"/>
          <w:lang w:val="zh-CN"/>
        </w:rPr>
        <w:t>退</w:t>
      </w:r>
      <w:r w:rsidRPr="00F309D9">
        <w:rPr>
          <w:rFonts w:ascii="Microsoft YaHei UI" w:hAnsi="Microsoft YaHei UI" w:hint="eastAsia"/>
        </w:rPr>
        <w:t xml:space="preserve">  </w:t>
      </w:r>
      <w:r w:rsidRPr="00F309D9">
        <w:rPr>
          <w:rFonts w:ascii="Microsoft YaHei UI" w:hAnsi="Microsoft YaHei UI" w:hint="eastAsia"/>
          <w:lang w:val="zh-CN"/>
        </w:rPr>
        <w:t>出</w:t>
      </w:r>
      <w:r w:rsidRPr="00F309D9">
        <w:rPr>
          <w:rFonts w:ascii="Microsoft YaHei UI" w:hAnsi="Microsoft YaHei UI" w:hint="eastAsia"/>
        </w:rPr>
        <w:t>!\n";</w:t>
      </w:r>
    </w:p>
    <w:p w14:paraId="4FB092D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cout &lt;&lt; "\n\t==============================================================\n";</w:t>
      </w:r>
    </w:p>
    <w:p w14:paraId="43FEFA8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cout&lt;&lt;"\n\t</w:t>
      </w:r>
      <w:r w:rsidRPr="00F309D9">
        <w:rPr>
          <w:rFonts w:ascii="Microsoft YaHei UI" w:hAnsi="Microsoft YaHei UI" w:hint="eastAsia"/>
          <w:lang w:val="zh-CN"/>
        </w:rPr>
        <w:t>请输入编号</w:t>
      </w:r>
      <w:r w:rsidRPr="00F309D9">
        <w:rPr>
          <w:rFonts w:ascii="Microsoft YaHei UI" w:hAnsi="Microsoft YaHei UI" w:hint="eastAsia"/>
        </w:rPr>
        <w:t>(1,2,3,4,r,q):";</w:t>
      </w:r>
    </w:p>
    <w:p w14:paraId="27DF04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cin&gt;&gt;temp;     //</w:t>
      </w:r>
      <w:r w:rsidRPr="00F309D9">
        <w:rPr>
          <w:rFonts w:ascii="Microsoft YaHei UI" w:hAnsi="Microsoft YaHei UI" w:hint="eastAsia"/>
          <w:lang w:val="zh-CN"/>
        </w:rPr>
        <w:t>输入放在临时变量</w:t>
      </w:r>
      <w:r w:rsidRPr="00F309D9">
        <w:rPr>
          <w:rFonts w:ascii="Microsoft YaHei UI" w:hAnsi="Microsoft YaHei UI" w:hint="eastAsia"/>
        </w:rPr>
        <w:t>temp</w:t>
      </w:r>
      <w:r w:rsidRPr="00F309D9">
        <w:rPr>
          <w:rFonts w:ascii="Microsoft YaHei UI" w:hAnsi="Microsoft YaHei UI" w:hint="eastAsia"/>
          <w:lang w:val="zh-CN"/>
        </w:rPr>
        <w:t>中</w:t>
      </w:r>
    </w:p>
    <w:p w14:paraId="31B7110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(strlen(temp)==1) gn=tolower(temp[0]);//</w:t>
      </w:r>
      <w:r w:rsidRPr="00F309D9">
        <w:rPr>
          <w:rFonts w:ascii="Microsoft YaHei UI" w:hAnsi="Microsoft YaHei UI" w:hint="eastAsia"/>
          <w:lang w:val="zh-CN"/>
        </w:rPr>
        <w:t>输入多个字符时跳过</w:t>
      </w:r>
    </w:p>
    <w:p w14:paraId="5715A1B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73EAF28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switch(gn)              //</w:t>
      </w:r>
      <w:r w:rsidRPr="00F309D9">
        <w:rPr>
          <w:rFonts w:ascii="Microsoft YaHei UI" w:hAnsi="Microsoft YaHei UI" w:hint="eastAsia"/>
          <w:lang w:val="zh-CN"/>
        </w:rPr>
        <w:t>被调用各函数都返回</w:t>
      </w:r>
      <w:r w:rsidRPr="00F309D9">
        <w:rPr>
          <w:rFonts w:ascii="Microsoft YaHei UI" w:hAnsi="Microsoft YaHei UI" w:hint="eastAsia"/>
        </w:rPr>
        <w:t>1</w:t>
      </w:r>
    </w:p>
    <w:p w14:paraId="1768071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{</w:t>
      </w:r>
    </w:p>
    <w:p w14:paraId="0CE46DD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'1':</w:t>
      </w:r>
    </w:p>
    <w:p w14:paraId="3256E0A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qu[0]=serch(1);</w:t>
      </w:r>
    </w:p>
    <w:p w14:paraId="49F5DA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按诊号查找</w:t>
      </w:r>
      <w:r w:rsidRPr="00F309D9">
        <w:rPr>
          <w:rFonts w:ascii="Microsoft YaHei UI" w:hAnsi="Microsoft YaHei UI" w:hint="eastAsia"/>
        </w:rPr>
        <w:t xml:space="preserve"> ,</w:t>
      </w:r>
      <w:r w:rsidRPr="00F309D9">
        <w:rPr>
          <w:rFonts w:ascii="Microsoft YaHei UI" w:hAnsi="Microsoft YaHei UI" w:hint="eastAsia"/>
          <w:lang w:val="zh-CN"/>
        </w:rPr>
        <w:t>设置形参只是用来重载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没有实际用处</w:t>
      </w:r>
    </w:p>
    <w:p w14:paraId="77DA02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'2':</w:t>
      </w:r>
    </w:p>
    <w:p w14:paraId="019E43B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qu[1]=serch();</w:t>
      </w:r>
    </w:p>
    <w:p w14:paraId="2F986FE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break;   //</w:t>
      </w:r>
      <w:r w:rsidRPr="00F309D9">
        <w:rPr>
          <w:rFonts w:ascii="Microsoft YaHei UI" w:hAnsi="Microsoft YaHei UI" w:hint="eastAsia"/>
          <w:lang w:val="zh-CN"/>
        </w:rPr>
        <w:t>模糊查找</w:t>
      </w:r>
    </w:p>
    <w:p w14:paraId="060A32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'3':</w:t>
      </w:r>
    </w:p>
    <w:p w14:paraId="504CFE0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qu[2]=delete1(); //</w:t>
      </w:r>
      <w:r w:rsidRPr="00F309D9">
        <w:rPr>
          <w:rFonts w:ascii="Microsoft YaHei UI" w:hAnsi="Microsoft YaHei UI" w:hint="eastAsia"/>
          <w:lang w:val="zh-CN"/>
        </w:rPr>
        <w:t>删除单号</w:t>
      </w:r>
    </w:p>
    <w:p w14:paraId="34B9BF7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break;</w:t>
      </w:r>
    </w:p>
    <w:p w14:paraId="54F3693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'4':</w:t>
      </w:r>
    </w:p>
    <w:p w14:paraId="191817C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qu[3]=delete_file();  //</w:t>
      </w:r>
      <w:r w:rsidRPr="00F309D9">
        <w:rPr>
          <w:rFonts w:ascii="Microsoft YaHei UI" w:hAnsi="Microsoft YaHei UI" w:hint="eastAsia"/>
          <w:lang w:val="zh-CN"/>
        </w:rPr>
        <w:t>清除数据</w:t>
      </w:r>
    </w:p>
    <w:p w14:paraId="4C5615D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'r':</w:t>
      </w:r>
    </w:p>
    <w:p w14:paraId="1D9101C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return(1);      //</w:t>
      </w:r>
      <w:r w:rsidRPr="00F309D9">
        <w:rPr>
          <w:rFonts w:ascii="Microsoft YaHei UI" w:hAnsi="Microsoft YaHei UI" w:hint="eastAsia"/>
          <w:lang w:val="zh-CN"/>
        </w:rPr>
        <w:t>表示选择了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5EFDB7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case 'q':</w:t>
      </w:r>
    </w:p>
    <w:p w14:paraId="4676DB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qu[4]=0;       //</w:t>
      </w:r>
      <w:r w:rsidRPr="00F309D9">
        <w:rPr>
          <w:rFonts w:ascii="Microsoft YaHei UI" w:hAnsi="Microsoft YaHei UI" w:hint="eastAsia"/>
          <w:lang w:val="zh-CN"/>
        </w:rPr>
        <w:t>正常退出程</w:t>
      </w:r>
    </w:p>
    <w:p w14:paraId="58DD5FA3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3FAACC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}</w:t>
      </w:r>
    </w:p>
    <w:p w14:paraId="167248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for(i=0; i&lt;5; i++)</w:t>
      </w:r>
    </w:p>
    <w:p w14:paraId="3958C45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if (qu[i]==0)               //</w:t>
      </w:r>
      <w:r w:rsidRPr="00F309D9">
        <w:rPr>
          <w:rFonts w:ascii="Microsoft YaHei UI" w:hAnsi="Microsoft YaHei UI" w:hint="eastAsia"/>
          <w:lang w:val="zh-CN"/>
        </w:rPr>
        <w:t>已经选择了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退出</w:t>
      </w:r>
      <w:r w:rsidRPr="00F309D9">
        <w:rPr>
          <w:rFonts w:ascii="Microsoft YaHei UI" w:hAnsi="Microsoft YaHei UI" w:hint="eastAsia"/>
        </w:rPr>
        <w:t>"</w:t>
      </w:r>
    </w:p>
    <w:p w14:paraId="1D72245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{</w:t>
      </w:r>
    </w:p>
    <w:p w14:paraId="3EE9D1F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system("cls");</w:t>
      </w:r>
    </w:p>
    <w:p w14:paraId="2B27A8F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cout&lt;&lt;"\n\n\n\n\t\t\t</w:t>
      </w:r>
      <w:r w:rsidRPr="00F309D9">
        <w:rPr>
          <w:rFonts w:ascii="Microsoft YaHei UI" w:hAnsi="Microsoft YaHei UI" w:hint="eastAsia"/>
          <w:lang w:val="zh-CN"/>
        </w:rPr>
        <w:t>您确定要退出本系统吗</w:t>
      </w:r>
      <w:r w:rsidRPr="00F309D9">
        <w:rPr>
          <w:rFonts w:ascii="Microsoft YaHei UI" w:hAnsi="Microsoft YaHei UI" w:hint="eastAsia"/>
        </w:rPr>
        <w:t>?(Y/N)";</w:t>
      </w:r>
    </w:p>
    <w:p w14:paraId="2B8A288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cin&gt;&gt;temp;</w:t>
      </w:r>
    </w:p>
    <w:p w14:paraId="6E42B01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(tolower(temp[0])=='y')</w:t>
      </w:r>
    </w:p>
    <w:p w14:paraId="0F6A60C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7F0EDC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f_write();</w:t>
      </w:r>
    </w:p>
    <w:p w14:paraId="783974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system("cls");</w:t>
      </w:r>
    </w:p>
    <w:p w14:paraId="4F3CC59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        cout&lt;&lt;"\n\n\n\t\t\t</w:t>
      </w:r>
      <w:r w:rsidRPr="00F309D9">
        <w:rPr>
          <w:rFonts w:ascii="Microsoft YaHei UI" w:hAnsi="Microsoft YaHei UI" w:hint="eastAsia"/>
          <w:lang w:val="zh-CN"/>
        </w:rPr>
        <w:t>您已成功退出系统</w:t>
      </w:r>
      <w:r w:rsidRPr="00F309D9">
        <w:rPr>
          <w:rFonts w:ascii="Microsoft YaHei UI" w:hAnsi="Microsoft YaHei UI" w:hint="eastAsia"/>
        </w:rPr>
        <w:t>!\n\n\n\n\n\n";</w:t>
      </w:r>
    </w:p>
    <w:p w14:paraId="69742D9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exit(0);</w:t>
      </w:r>
    </w:p>
    <w:p w14:paraId="29067C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78E921B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else</w:t>
      </w:r>
    </w:p>
    <w:p w14:paraId="22BEED1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1199E75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584BDA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70FB02D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68A7F0E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}</w:t>
      </w:r>
    </w:p>
    <w:p w14:paraId="0DD2AE9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    else                        //</w:t>
      </w:r>
      <w:r w:rsidRPr="00F309D9">
        <w:rPr>
          <w:rFonts w:ascii="Microsoft YaHei UI" w:hAnsi="Microsoft YaHei UI" w:hint="eastAsia"/>
          <w:lang w:val="zh-CN"/>
        </w:rPr>
        <w:t>选择了</w:t>
      </w:r>
      <w:r w:rsidRPr="00F309D9">
        <w:rPr>
          <w:rFonts w:ascii="Microsoft YaHei UI" w:hAnsi="Microsoft YaHei UI" w:hint="eastAsia"/>
        </w:rPr>
        <w:t>"</w:t>
      </w:r>
      <w:r w:rsidRPr="00F309D9">
        <w:rPr>
          <w:rFonts w:ascii="Microsoft YaHei UI" w:hAnsi="Microsoft YaHei UI" w:hint="eastAsia"/>
          <w:lang w:val="zh-CN"/>
        </w:rPr>
        <w:t>返回</w:t>
      </w:r>
      <w:r w:rsidRPr="00F309D9">
        <w:rPr>
          <w:rFonts w:ascii="Microsoft YaHei UI" w:hAnsi="Microsoft YaHei UI" w:hint="eastAsia"/>
        </w:rPr>
        <w:t>"</w:t>
      </w:r>
    </w:p>
    <w:p w14:paraId="6681497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if (qu[i]==1)</w:t>
      </w:r>
    </w:p>
    <w:p w14:paraId="08EC86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{</w:t>
      </w:r>
    </w:p>
    <w:p w14:paraId="74F619B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fh=1;</w:t>
      </w:r>
    </w:p>
    <w:p w14:paraId="20448C8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    break;</w:t>
      </w:r>
    </w:p>
    <w:p w14:paraId="00CF8F7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        }</w:t>
      </w:r>
    </w:p>
    <w:p w14:paraId="35C007E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22FBCE7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312C43E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while(fh==1);</w:t>
      </w:r>
    </w:p>
    <w:p w14:paraId="0A3505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return(-1);</w:t>
      </w:r>
    </w:p>
    <w:p w14:paraId="2F297522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647F548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03DB455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有形参的</w:t>
      </w:r>
      <w:r w:rsidRPr="00F309D9">
        <w:rPr>
          <w:rFonts w:ascii="Microsoft YaHei UI" w:hAnsi="Microsoft YaHei UI" w:hint="eastAsia"/>
        </w:rPr>
        <w:t>delete1</w:t>
      </w:r>
      <w:r w:rsidRPr="00F309D9">
        <w:rPr>
          <w:rFonts w:ascii="Microsoft YaHei UI" w:hAnsi="Microsoft YaHei UI" w:hint="eastAsia"/>
          <w:lang w:val="zh-CN"/>
        </w:rPr>
        <w:t>函数</w:t>
      </w:r>
      <w:r w:rsidRPr="00F309D9">
        <w:rPr>
          <w:rFonts w:ascii="Microsoft YaHei UI" w:hAnsi="Microsoft YaHei UI" w:hint="eastAsia"/>
        </w:rPr>
        <w:t>------------------</w:t>
      </w:r>
    </w:p>
    <w:p w14:paraId="0E00FE1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hospital::delete1(long i)</w:t>
      </w:r>
    </w:p>
    <w:p w14:paraId="571FA0A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7361FAC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if(i &gt; I)</w:t>
      </w:r>
    </w:p>
    <w:p w14:paraId="10DEB0A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4A2B18E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726859B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 "\n\n\n\t\t</w:t>
      </w:r>
      <w:r w:rsidRPr="00F309D9">
        <w:rPr>
          <w:rFonts w:ascii="Microsoft YaHei UI" w:hAnsi="Microsoft YaHei UI" w:hint="eastAsia"/>
          <w:lang w:val="zh-CN"/>
        </w:rPr>
        <w:t>抱歉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不存在这个单号</w:t>
      </w:r>
      <w:r w:rsidRPr="00F309D9">
        <w:rPr>
          <w:rFonts w:ascii="Microsoft YaHei UI" w:hAnsi="Microsoft YaHei UI" w:hint="eastAsia"/>
        </w:rPr>
        <w:t>！";</w:t>
      </w:r>
    </w:p>
    <w:p w14:paraId="2847D4D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system("pause");</w:t>
      </w:r>
    </w:p>
    <w:p w14:paraId="66BC4D6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return 1;</w:t>
      </w:r>
    </w:p>
    <w:p w14:paraId="60F390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7B018E77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05C35AB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ren</w:t>
      </w:r>
      <w:r w:rsidRPr="00F309D9">
        <w:rPr>
          <w:rFonts w:ascii="Microsoft YaHei UI" w:hAnsi="Microsoft YaHei UI" w:hint="eastAsia"/>
          <w:lang w:val="zh-CN"/>
        </w:rPr>
        <w:t>数数组</w:t>
      </w:r>
    </w:p>
    <w:p w14:paraId="327C4FD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switch(P[i-1].room)</w:t>
      </w:r>
    </w:p>
    <w:p w14:paraId="660F9C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FF02F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'1':</w:t>
      </w:r>
    </w:p>
    <w:p w14:paraId="3C5D120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renshu[0]--;</w:t>
      </w:r>
    </w:p>
    <w:p w14:paraId="5989A6A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10CA53A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'2':</w:t>
      </w:r>
    </w:p>
    <w:p w14:paraId="3CF79C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renshu[1]--;</w:t>
      </w:r>
    </w:p>
    <w:p w14:paraId="0241D05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31E193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'3':</w:t>
      </w:r>
    </w:p>
    <w:p w14:paraId="35F22FF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renshu[2]--;</w:t>
      </w:r>
    </w:p>
    <w:p w14:paraId="272828A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4AAC281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'4':</w:t>
      </w:r>
    </w:p>
    <w:p w14:paraId="498A041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renshu[3]--;</w:t>
      </w:r>
    </w:p>
    <w:p w14:paraId="4ECCDAF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23F967C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'5':</w:t>
      </w:r>
    </w:p>
    <w:p w14:paraId="320E6D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renshu[4]--;</w:t>
      </w:r>
    </w:p>
    <w:p w14:paraId="6E8B69D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7567581B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18ABF44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17C713F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Patient</w:t>
      </w:r>
      <w:r w:rsidRPr="00F309D9">
        <w:rPr>
          <w:rFonts w:ascii="Microsoft YaHei UI" w:hAnsi="Microsoft YaHei UI" w:hint="eastAsia"/>
          <w:lang w:val="zh-CN"/>
        </w:rPr>
        <w:t>结构体</w:t>
      </w:r>
    </w:p>
    <w:p w14:paraId="4B56ED0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P[i-1].age = '0';</w:t>
      </w:r>
    </w:p>
    <w:p w14:paraId="60D146F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P[i-1].zp = '0';</w:t>
      </w:r>
    </w:p>
    <w:p w14:paraId="579C6ED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P[i-1].room = '0';</w:t>
      </w:r>
    </w:p>
    <w:p w14:paraId="2755D4C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strcpy(P[i-1].num, "0");</w:t>
      </w:r>
    </w:p>
    <w:p w14:paraId="22D17F0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ghfl</w:t>
      </w:r>
      <w:r w:rsidRPr="00F309D9">
        <w:rPr>
          <w:rFonts w:ascii="Microsoft YaHei UI" w:hAnsi="Microsoft YaHei UI" w:hint="eastAsia"/>
          <w:lang w:val="zh-CN"/>
        </w:rPr>
        <w:t>结构体</w:t>
      </w:r>
    </w:p>
    <w:p w14:paraId="5A0254F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if(strcmp( P[i-1].time ,"") != 0)</w:t>
      </w:r>
    </w:p>
    <w:p w14:paraId="2681FDB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63EE3C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G.yyrs--;</w:t>
      </w:r>
    </w:p>
    <w:p w14:paraId="4584924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09EB952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else if(strcmp( P[i-1].jz ,"</w:t>
      </w:r>
      <w:r w:rsidRPr="00F309D9">
        <w:rPr>
          <w:rFonts w:ascii="Microsoft YaHei UI" w:hAnsi="Microsoft YaHei UI" w:hint="eastAsia"/>
          <w:lang w:val="zh-CN"/>
        </w:rPr>
        <w:t>是</w:t>
      </w:r>
      <w:r w:rsidRPr="00F309D9">
        <w:rPr>
          <w:rFonts w:ascii="Microsoft YaHei UI" w:hAnsi="Microsoft YaHei UI" w:hint="eastAsia"/>
        </w:rPr>
        <w:t>") == 0)</w:t>
      </w:r>
    </w:p>
    <w:p w14:paraId="2DC6460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2A791EE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G.jzrs--;</w:t>
      </w:r>
    </w:p>
    <w:p w14:paraId="03A2A19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111ED1E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else</w:t>
      </w:r>
    </w:p>
    <w:p w14:paraId="6666C0B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0EFCF33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G.drrs--;</w:t>
      </w:r>
    </w:p>
    <w:p w14:paraId="190C70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0D45F7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50360C5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cout &lt;&lt; "\n\n\n\t\t</w:t>
      </w:r>
      <w:r w:rsidRPr="00F309D9">
        <w:rPr>
          <w:rFonts w:ascii="Microsoft YaHei UI" w:hAnsi="Microsoft YaHei UI" w:hint="eastAsia"/>
          <w:lang w:val="zh-CN"/>
        </w:rPr>
        <w:t>单号已经退订成功</w:t>
      </w:r>
      <w:r w:rsidRPr="00F309D9">
        <w:rPr>
          <w:rFonts w:ascii="Microsoft YaHei UI" w:hAnsi="Microsoft YaHei UI" w:hint="eastAsia"/>
        </w:rPr>
        <w:t>!\n\t";</w:t>
      </w:r>
    </w:p>
    <w:p w14:paraId="44849A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system("pause");</w:t>
      </w:r>
    </w:p>
    <w:p w14:paraId="2E246D1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return 1;</w:t>
      </w:r>
    </w:p>
    <w:p w14:paraId="4679AEA6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52DDEF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}</w:t>
      </w:r>
    </w:p>
    <w:p w14:paraId="0BD04AB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//--------------</w:t>
      </w:r>
      <w:r w:rsidRPr="00F309D9">
        <w:rPr>
          <w:rFonts w:ascii="Microsoft YaHei UI" w:hAnsi="Microsoft YaHei UI" w:hint="eastAsia"/>
          <w:lang w:val="zh-CN"/>
        </w:rPr>
        <w:t>重载</w:t>
      </w:r>
      <w:r w:rsidRPr="00F309D9">
        <w:rPr>
          <w:rFonts w:ascii="Microsoft YaHei UI" w:hAnsi="Microsoft YaHei UI" w:hint="eastAsia"/>
        </w:rPr>
        <w:t>delete1</w:t>
      </w:r>
      <w:r w:rsidRPr="00F309D9">
        <w:rPr>
          <w:rFonts w:ascii="Microsoft YaHei UI" w:hAnsi="Microsoft YaHei UI" w:hint="eastAsia"/>
          <w:lang w:val="zh-CN"/>
        </w:rPr>
        <w:t>函数</w:t>
      </w:r>
      <w:r w:rsidRPr="00F309D9">
        <w:rPr>
          <w:rFonts w:ascii="Microsoft YaHei UI" w:hAnsi="Microsoft YaHei UI" w:hint="eastAsia"/>
        </w:rPr>
        <w:t>------------------</w:t>
      </w:r>
    </w:p>
    <w:p w14:paraId="50CFB1F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int hospital::delete1()</w:t>
      </w:r>
    </w:p>
    <w:p w14:paraId="4AEB15E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37B398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clear();</w:t>
      </w:r>
    </w:p>
    <w:p w14:paraId="7FEA99A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long i = -1;  //</w:t>
      </w:r>
      <w:r w:rsidRPr="00F309D9">
        <w:rPr>
          <w:rFonts w:ascii="Microsoft YaHei UI" w:hAnsi="Microsoft YaHei UI" w:hint="eastAsia"/>
          <w:lang w:val="zh-CN"/>
        </w:rPr>
        <w:t>初始化为</w:t>
      </w:r>
      <w:r w:rsidRPr="00F309D9">
        <w:rPr>
          <w:rFonts w:ascii="Microsoft YaHei UI" w:hAnsi="Microsoft YaHei UI" w:hint="eastAsia"/>
        </w:rPr>
        <w:t>-1</w:t>
      </w:r>
    </w:p>
    <w:p w14:paraId="6616A87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char temp[1000]=""; //</w:t>
      </w:r>
      <w:r w:rsidRPr="00F309D9">
        <w:rPr>
          <w:rFonts w:ascii="Microsoft YaHei UI" w:hAnsi="Microsoft YaHei UI" w:hint="eastAsia"/>
          <w:lang w:val="zh-CN"/>
        </w:rPr>
        <w:t>为了避免输入多个字符时会产生的错误</w:t>
      </w:r>
      <w:r w:rsidRPr="00F309D9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例</w:t>
      </w:r>
      <w:r w:rsidRPr="00F309D9">
        <w:rPr>
          <w:rFonts w:ascii="Microsoft YaHei UI" w:hAnsi="Microsoft YaHei UI" w:hint="eastAsia"/>
        </w:rPr>
        <w:t>：123，-2</w:t>
      </w:r>
      <w:r w:rsidRPr="00F309D9">
        <w:rPr>
          <w:rFonts w:ascii="Microsoft YaHei UI" w:hAnsi="Microsoft YaHei UI" w:hint="eastAsia"/>
          <w:lang w:val="zh-CN"/>
        </w:rPr>
        <w:t>等等</w:t>
      </w:r>
    </w:p>
    <w:p w14:paraId="0E4A9C0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while(i &lt;= 0)           //</w:t>
      </w:r>
      <w:r w:rsidRPr="00F309D9">
        <w:rPr>
          <w:rFonts w:ascii="Microsoft YaHei UI" w:hAnsi="Microsoft YaHei UI" w:hint="eastAsia"/>
          <w:lang w:val="zh-CN"/>
        </w:rPr>
        <w:t>输入的编号必须大于</w:t>
      </w:r>
      <w:r w:rsidRPr="00F309D9">
        <w:rPr>
          <w:rFonts w:ascii="Microsoft YaHei UI" w:hAnsi="Microsoft YaHei UI" w:hint="eastAsia"/>
        </w:rPr>
        <w:t>0</w:t>
      </w:r>
    </w:p>
    <w:p w14:paraId="5F5173FD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52DBA5D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clear();</w:t>
      </w:r>
    </w:p>
    <w:p w14:paraId="4F774A9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cout&lt;&lt;"\n\n\n\t</w:t>
      </w:r>
      <w:r w:rsidRPr="00F309D9">
        <w:rPr>
          <w:rFonts w:ascii="Microsoft YaHei UI" w:hAnsi="Microsoft YaHei UI" w:hint="eastAsia"/>
          <w:lang w:val="zh-CN"/>
        </w:rPr>
        <w:t>请输入要退挂的诊号</w:t>
      </w:r>
      <w:r w:rsidRPr="00F309D9">
        <w:rPr>
          <w:rFonts w:ascii="Microsoft YaHei UI" w:hAnsi="Microsoft YaHei UI" w:hint="eastAsia"/>
        </w:rPr>
        <w:t>:";</w:t>
      </w:r>
    </w:p>
    <w:p w14:paraId="2E75FA0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cin&gt;&gt;temp;</w:t>
      </w:r>
    </w:p>
    <w:p w14:paraId="7F065AC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i = atoi(temp);            //</w:t>
      </w:r>
      <w:r w:rsidRPr="00F309D9">
        <w:rPr>
          <w:rFonts w:ascii="Microsoft YaHei UI" w:hAnsi="Microsoft YaHei UI" w:hint="eastAsia"/>
          <w:lang w:val="zh-CN"/>
        </w:rPr>
        <w:t>将字符型的</w:t>
      </w:r>
      <w:r w:rsidRPr="00F309D9">
        <w:rPr>
          <w:rFonts w:ascii="Microsoft YaHei UI" w:hAnsi="Microsoft YaHei UI" w:hint="eastAsia"/>
        </w:rPr>
        <w:t>age1</w:t>
      </w:r>
      <w:r w:rsidRPr="00F309D9">
        <w:rPr>
          <w:rFonts w:ascii="Microsoft YaHei UI" w:hAnsi="Microsoft YaHei UI" w:hint="eastAsia"/>
          <w:lang w:val="zh-CN"/>
        </w:rPr>
        <w:t>转换成整型赋给</w:t>
      </w:r>
      <w:r w:rsidRPr="00F309D9">
        <w:rPr>
          <w:rFonts w:ascii="Microsoft YaHei UI" w:hAnsi="Microsoft YaHei UI" w:hint="eastAsia"/>
        </w:rPr>
        <w:t>age2;</w:t>
      </w:r>
    </w:p>
    <w:p w14:paraId="31D4610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3B9B04F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if(i &gt; I)</w:t>
      </w:r>
    </w:p>
    <w:p w14:paraId="451A2CC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1834BF3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    clear();</w:t>
      </w:r>
    </w:p>
    <w:p w14:paraId="3A984A3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    cout &lt;&lt; "\n\n\n\t\t</w:t>
      </w:r>
      <w:r w:rsidRPr="00F309D9">
        <w:rPr>
          <w:rFonts w:ascii="Microsoft YaHei UI" w:hAnsi="Microsoft YaHei UI" w:hint="eastAsia"/>
          <w:lang w:val="zh-CN"/>
        </w:rPr>
        <w:t>抱歉</w:t>
      </w:r>
      <w:r w:rsidRPr="00F309D9">
        <w:rPr>
          <w:rFonts w:ascii="Microsoft YaHei UI" w:hAnsi="Microsoft YaHei UI" w:hint="eastAsia"/>
        </w:rPr>
        <w:t>,</w:t>
      </w:r>
      <w:r w:rsidRPr="00F309D9">
        <w:rPr>
          <w:rFonts w:ascii="Microsoft YaHei UI" w:hAnsi="Microsoft YaHei UI" w:hint="eastAsia"/>
          <w:lang w:val="zh-CN"/>
        </w:rPr>
        <w:t>不存在这个单号</w:t>
      </w:r>
      <w:r w:rsidRPr="00F309D9">
        <w:rPr>
          <w:rFonts w:ascii="Microsoft YaHei UI" w:hAnsi="Microsoft YaHei UI" w:hint="eastAsia"/>
        </w:rPr>
        <w:t>！\n\n";</w:t>
      </w:r>
    </w:p>
    <w:p w14:paraId="7F630FE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system("pause");</w:t>
      </w:r>
    </w:p>
    <w:p w14:paraId="166592B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return 1;</w:t>
      </w:r>
    </w:p>
    <w:p w14:paraId="51BA5E1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75B913A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ren</w:t>
      </w:r>
      <w:r w:rsidRPr="00F309D9">
        <w:rPr>
          <w:rFonts w:ascii="Microsoft YaHei UI" w:hAnsi="Microsoft YaHei UI" w:hint="eastAsia"/>
          <w:lang w:val="zh-CN"/>
        </w:rPr>
        <w:t>数数组</w:t>
      </w:r>
    </w:p>
    <w:p w14:paraId="5834432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switch(P[i-1].room)</w:t>
      </w:r>
    </w:p>
    <w:p w14:paraId="6800829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69E8B6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'1':</w:t>
      </w:r>
    </w:p>
    <w:p w14:paraId="3B5709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renshu[0]--;</w:t>
      </w:r>
    </w:p>
    <w:p w14:paraId="1517ECF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51EA13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'2':</w:t>
      </w:r>
    </w:p>
    <w:p w14:paraId="1BF04F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renshu[1]--;</w:t>
      </w:r>
    </w:p>
    <w:p w14:paraId="6D2A448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09948FE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'3':</w:t>
      </w:r>
    </w:p>
    <w:p w14:paraId="236100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renshu[2]--;</w:t>
      </w:r>
    </w:p>
    <w:p w14:paraId="5B579DC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4B4D3C7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'4':</w:t>
      </w:r>
    </w:p>
    <w:p w14:paraId="6D15017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renshu[3]--;</w:t>
      </w:r>
    </w:p>
    <w:p w14:paraId="59E5E51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639323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case '5':</w:t>
      </w:r>
    </w:p>
    <w:p w14:paraId="1EC719B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renshu[4]--;</w:t>
      </w:r>
    </w:p>
    <w:p w14:paraId="5733086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break;</w:t>
      </w:r>
    </w:p>
    <w:p w14:paraId="5BD63FB7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55749B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40B2C898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Patient</w:t>
      </w:r>
      <w:r w:rsidRPr="00F309D9">
        <w:rPr>
          <w:rFonts w:ascii="Microsoft YaHei UI" w:hAnsi="Microsoft YaHei UI" w:hint="eastAsia"/>
          <w:lang w:val="zh-CN"/>
        </w:rPr>
        <w:t>结构体</w:t>
      </w:r>
    </w:p>
    <w:p w14:paraId="25C6390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P[i-1].age = '0';</w:t>
      </w:r>
    </w:p>
    <w:p w14:paraId="408671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P[i-1].zp = '0';</w:t>
      </w:r>
    </w:p>
    <w:p w14:paraId="00C8780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P[i-1].room = '0';</w:t>
      </w:r>
    </w:p>
    <w:p w14:paraId="25B2558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strcpy(P[i-1].num, "0");</w:t>
      </w:r>
    </w:p>
    <w:p w14:paraId="4586F3F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//</w:t>
      </w:r>
      <w:r w:rsidRPr="00F309D9">
        <w:rPr>
          <w:rFonts w:ascii="Microsoft YaHei UI" w:hAnsi="Microsoft YaHei UI" w:hint="eastAsia"/>
          <w:lang w:val="zh-CN"/>
        </w:rPr>
        <w:t>处理</w:t>
      </w:r>
      <w:r w:rsidRPr="00F309D9">
        <w:rPr>
          <w:rFonts w:ascii="Microsoft YaHei UI" w:hAnsi="Microsoft YaHei UI" w:hint="eastAsia"/>
        </w:rPr>
        <w:t>ghfl</w:t>
      </w:r>
      <w:r w:rsidRPr="00F309D9">
        <w:rPr>
          <w:rFonts w:ascii="Microsoft YaHei UI" w:hAnsi="Microsoft YaHei UI" w:hint="eastAsia"/>
          <w:lang w:val="zh-CN"/>
        </w:rPr>
        <w:t>结构体</w:t>
      </w:r>
    </w:p>
    <w:p w14:paraId="654AB96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if(strcmp( P[i-1].time ,"") != 0)</w:t>
      </w:r>
    </w:p>
    <w:p w14:paraId="7EB7F5C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725C4D5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G.yyrs--;</w:t>
      </w:r>
    </w:p>
    <w:p w14:paraId="5A11286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lastRenderedPageBreak/>
        <w:t xml:space="preserve">    }</w:t>
      </w:r>
    </w:p>
    <w:p w14:paraId="5F46D63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else if(strcmp( P[i-1].jz ,"</w:t>
      </w:r>
      <w:r w:rsidRPr="00F309D9">
        <w:rPr>
          <w:rFonts w:ascii="Microsoft YaHei UI" w:hAnsi="Microsoft YaHei UI" w:hint="eastAsia"/>
          <w:lang w:val="zh-CN"/>
        </w:rPr>
        <w:t>是</w:t>
      </w:r>
      <w:r w:rsidRPr="00F309D9">
        <w:rPr>
          <w:rFonts w:ascii="Microsoft YaHei UI" w:hAnsi="Microsoft YaHei UI" w:hint="eastAsia"/>
        </w:rPr>
        <w:t>") == 0)</w:t>
      </w:r>
    </w:p>
    <w:p w14:paraId="3B9613E4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0785E5F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G.jzrs--;</w:t>
      </w:r>
    </w:p>
    <w:p w14:paraId="36D45A9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}</w:t>
      </w:r>
    </w:p>
    <w:p w14:paraId="0BA56573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else</w:t>
      </w:r>
    </w:p>
    <w:p w14:paraId="63319E8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{</w:t>
      </w:r>
    </w:p>
    <w:p w14:paraId="019B9244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 xml:space="preserve">        </w:t>
      </w:r>
      <w:r w:rsidRPr="00044BD5">
        <w:rPr>
          <w:rFonts w:ascii="Microsoft YaHei UI" w:hAnsi="Microsoft YaHei UI"/>
        </w:rPr>
        <w:t>G.drrs--;</w:t>
      </w:r>
    </w:p>
    <w:p w14:paraId="4846D96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}</w:t>
      </w:r>
    </w:p>
    <w:p w14:paraId="610FF03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clear();</w:t>
      </w:r>
    </w:p>
    <w:p w14:paraId="3B7EFCBE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cout &lt;&lt; "\n\n\n\t\t</w:t>
      </w:r>
      <w:r w:rsidRPr="00F309D9">
        <w:rPr>
          <w:rFonts w:ascii="Microsoft YaHei UI" w:hAnsi="Microsoft YaHei UI" w:hint="eastAsia"/>
          <w:lang w:val="zh-CN"/>
        </w:rPr>
        <w:t>单号已经退订成功</w:t>
      </w:r>
      <w:r w:rsidRPr="00044BD5">
        <w:rPr>
          <w:rFonts w:ascii="Microsoft YaHei UI" w:hAnsi="Microsoft YaHei UI" w:hint="eastAsia"/>
        </w:rPr>
        <w:t>!\n\n";</w:t>
      </w:r>
    </w:p>
    <w:p w14:paraId="11B2D68C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system("pause");</w:t>
      </w:r>
    </w:p>
    <w:p w14:paraId="14DD8451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return 1;</w:t>
      </w:r>
    </w:p>
    <w:p w14:paraId="1129C788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}</w:t>
      </w:r>
    </w:p>
    <w:p w14:paraId="0AD8776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>//------------</w:t>
      </w:r>
      <w:r w:rsidRPr="00F309D9">
        <w:rPr>
          <w:rFonts w:ascii="Microsoft YaHei UI" w:hAnsi="Microsoft YaHei UI" w:hint="eastAsia"/>
          <w:lang w:val="zh-CN"/>
        </w:rPr>
        <w:t>删除本地文件</w:t>
      </w:r>
      <w:r w:rsidRPr="00044BD5">
        <w:rPr>
          <w:rFonts w:ascii="Microsoft YaHei UI" w:hAnsi="Microsoft YaHei UI" w:hint="eastAsia"/>
        </w:rPr>
        <w:t>--------------------</w:t>
      </w:r>
    </w:p>
    <w:p w14:paraId="2D69CA2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int hospital::delete_file()</w:t>
      </w:r>
    </w:p>
    <w:p w14:paraId="4E7D90F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{</w:t>
      </w:r>
    </w:p>
    <w:p w14:paraId="42300AA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FILE *fp1, *fp2, *fp3, *fp4, *fp6;</w:t>
      </w:r>
    </w:p>
    <w:p w14:paraId="4816AE12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044BD5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char temp[1000]=""; //为了避免输入多个字符时会产生的错误，例：123，-2等等</w:t>
      </w:r>
    </w:p>
    <w:p w14:paraId="2920C1DB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system("cls");</w:t>
      </w:r>
    </w:p>
    <w:p w14:paraId="68B9B5D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cout&lt;&lt;"\n\n\t\t清除完数据之后将会退出程序，请手动重启程序！";</w:t>
      </w:r>
    </w:p>
    <w:p w14:paraId="3780E2C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cout&lt;&lt;"\n\n\n\n\t\t\t您确定要清除全部数据吗?(Y/N)";</w:t>
      </w:r>
    </w:p>
    <w:p w14:paraId="66899E1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cin&gt;&gt;temp;</w:t>
      </w:r>
    </w:p>
    <w:p w14:paraId="4882234E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if (tolower(temp[0])=='y') //选择了是</w:t>
      </w:r>
    </w:p>
    <w:p w14:paraId="4391507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{</w:t>
      </w:r>
    </w:p>
    <w:p w14:paraId="38C892A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fp2 = fopen("全局变量.txt", "wb");</w:t>
      </w:r>
    </w:p>
    <w:p w14:paraId="01AE53E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fp1 = fopen("患者名单.txt", "wb");  //只读的方式打开</w:t>
      </w:r>
    </w:p>
    <w:p w14:paraId="17D592D9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fp3 = fopen("预约名单.txt", "wb");</w:t>
      </w:r>
    </w:p>
    <w:p w14:paraId="776F3EB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fp4 = fopen("挂号人数.txt", "wb");</w:t>
      </w:r>
    </w:p>
    <w:p w14:paraId="01C5BF9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fp6 = fopen("各科人数.txt", "wb");</w:t>
      </w:r>
    </w:p>
    <w:p w14:paraId="1A538D8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126911B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remove("全局变量.txt");</w:t>
      </w:r>
    </w:p>
    <w:p w14:paraId="63D987A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remove("患者名单.txt");</w:t>
      </w:r>
    </w:p>
    <w:p w14:paraId="2B34DF6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lastRenderedPageBreak/>
        <w:t xml:space="preserve">        remove("预约名单.txt");</w:t>
      </w:r>
    </w:p>
    <w:p w14:paraId="266BBAA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remove("挂号人数.txt");</w:t>
      </w:r>
    </w:p>
    <w:p w14:paraId="0DE3732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    remove("各科人数.txt");</w:t>
      </w:r>
    </w:p>
    <w:p w14:paraId="69C56FA4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5658C39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fclose(fp4);</w:t>
      </w:r>
    </w:p>
    <w:p w14:paraId="2653551D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 xml:space="preserve">        fclose(fp3);</w:t>
      </w:r>
    </w:p>
    <w:p w14:paraId="65F4FF4B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  <w:lang w:val="zh-CN"/>
        </w:rPr>
        <w:t xml:space="preserve">        </w:t>
      </w:r>
      <w:r w:rsidRPr="00044BD5">
        <w:rPr>
          <w:rFonts w:ascii="Microsoft YaHei UI" w:hAnsi="Microsoft YaHei UI"/>
        </w:rPr>
        <w:t>fclose(fp1);</w:t>
      </w:r>
    </w:p>
    <w:p w14:paraId="02F2BE3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fclose(fp2);</w:t>
      </w:r>
    </w:p>
    <w:p w14:paraId="3577C88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fclose(fp6);</w:t>
      </w:r>
    </w:p>
    <w:p w14:paraId="4F55A623" w14:textId="77777777" w:rsidR="00F309D9" w:rsidRPr="00044BD5" w:rsidRDefault="00F309D9" w:rsidP="00F309D9">
      <w:pPr>
        <w:rPr>
          <w:rFonts w:ascii="Microsoft YaHei UI" w:hAnsi="Microsoft YaHei UI"/>
        </w:rPr>
      </w:pPr>
    </w:p>
    <w:p w14:paraId="23D3603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system("cls");</w:t>
      </w:r>
    </w:p>
    <w:p w14:paraId="7F1DD23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    cout &lt;&lt; "\n\n\n\t\t</w:t>
      </w:r>
      <w:r w:rsidRPr="00F309D9">
        <w:rPr>
          <w:rFonts w:ascii="Microsoft YaHei UI" w:hAnsi="Microsoft YaHei UI" w:hint="eastAsia"/>
          <w:lang w:val="zh-CN"/>
        </w:rPr>
        <w:t>本地数据已经全部清除</w:t>
      </w:r>
      <w:r w:rsidRPr="00044BD5">
        <w:rPr>
          <w:rFonts w:ascii="Microsoft YaHei UI" w:hAnsi="Microsoft YaHei UI" w:hint="eastAsia"/>
        </w:rPr>
        <w:t>!\n\n";</w:t>
      </w:r>
    </w:p>
    <w:p w14:paraId="3617BFA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exit(1);</w:t>
      </w:r>
    </w:p>
    <w:p w14:paraId="48208B23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}</w:t>
      </w:r>
    </w:p>
    <w:p w14:paraId="2386A84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else //</w:t>
      </w:r>
      <w:r w:rsidRPr="00F309D9">
        <w:rPr>
          <w:rFonts w:ascii="Microsoft YaHei UI" w:hAnsi="Microsoft YaHei UI" w:hint="eastAsia"/>
          <w:lang w:val="zh-CN"/>
        </w:rPr>
        <w:t>选择了否</w:t>
      </w:r>
    </w:p>
    <w:p w14:paraId="7FF1F76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{</w:t>
      </w:r>
    </w:p>
    <w:p w14:paraId="00AD9EF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    return 1;</w:t>
      </w:r>
    </w:p>
    <w:p w14:paraId="1FB8FE98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}</w:t>
      </w:r>
    </w:p>
    <w:p w14:paraId="170BC6E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cout &lt;&lt; "\n\n\n\t\t</w:t>
      </w:r>
      <w:r w:rsidRPr="00F309D9">
        <w:rPr>
          <w:rFonts w:ascii="Microsoft YaHei UI" w:hAnsi="Microsoft YaHei UI" w:hint="eastAsia"/>
          <w:lang w:val="zh-CN"/>
        </w:rPr>
        <w:t>本地数据已经全部清除</w:t>
      </w:r>
      <w:r w:rsidRPr="00044BD5">
        <w:rPr>
          <w:rFonts w:ascii="Microsoft YaHei UI" w:hAnsi="Microsoft YaHei UI" w:hint="eastAsia"/>
        </w:rPr>
        <w:t>!\n\n";</w:t>
      </w:r>
    </w:p>
    <w:p w14:paraId="39DADF1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system("pause");</w:t>
      </w:r>
    </w:p>
    <w:p w14:paraId="1CADD3B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return 1;</w:t>
      </w:r>
    </w:p>
    <w:p w14:paraId="539F8E1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}</w:t>
      </w:r>
    </w:p>
    <w:p w14:paraId="2B1AB8D6" w14:textId="77777777" w:rsidR="00F309D9" w:rsidRPr="00F309D9" w:rsidRDefault="00F309D9" w:rsidP="00F309D9">
      <w:pPr>
        <w:pStyle w:val="1"/>
      </w:pPr>
      <w:r w:rsidRPr="00F309D9">
        <w:rPr>
          <w:rFonts w:hint="eastAsia"/>
        </w:rPr>
        <w:t>main.cpp</w:t>
      </w:r>
    </w:p>
    <w:p w14:paraId="3B31B13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#include"hospital.h"</w:t>
      </w:r>
    </w:p>
    <w:p w14:paraId="7C68BC7B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>//-----------</w:t>
      </w:r>
      <w:r w:rsidRPr="00F309D9">
        <w:rPr>
          <w:rFonts w:ascii="Microsoft YaHei UI" w:hAnsi="Microsoft YaHei UI" w:hint="eastAsia"/>
          <w:lang w:val="zh-CN"/>
        </w:rPr>
        <w:t>主函数</w:t>
      </w:r>
      <w:r w:rsidRPr="00044BD5">
        <w:rPr>
          <w:rFonts w:ascii="Microsoft YaHei UI" w:hAnsi="Microsoft YaHei UI" w:hint="eastAsia"/>
        </w:rPr>
        <w:t>--------------</w:t>
      </w:r>
    </w:p>
    <w:p w14:paraId="5913C6A6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int main()</w:t>
      </w:r>
    </w:p>
    <w:p w14:paraId="66B8B3D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{</w:t>
      </w:r>
    </w:p>
    <w:p w14:paraId="56D7D0F0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system("color 3F");</w:t>
      </w:r>
    </w:p>
    <w:p w14:paraId="307769DF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hospital hp; //</w:t>
      </w:r>
      <w:r w:rsidRPr="00F309D9">
        <w:rPr>
          <w:rFonts w:ascii="Microsoft YaHei UI" w:hAnsi="Microsoft YaHei UI" w:hint="eastAsia"/>
          <w:lang w:val="zh-CN"/>
        </w:rPr>
        <w:t>定义一个对象</w:t>
      </w:r>
    </w:p>
    <w:p w14:paraId="70254BF4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hp.menu();</w:t>
      </w:r>
    </w:p>
    <w:p w14:paraId="61DFB577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 xml:space="preserve">    return 0;</w:t>
      </w:r>
    </w:p>
    <w:p w14:paraId="5E4190B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/>
        </w:rPr>
        <w:t>}</w:t>
      </w:r>
    </w:p>
    <w:p w14:paraId="145A7BD4" w14:textId="77777777" w:rsidR="00F309D9" w:rsidRPr="00044BD5" w:rsidRDefault="00F309D9" w:rsidP="00F309D9">
      <w:pPr>
        <w:pStyle w:val="1"/>
      </w:pPr>
      <w:r w:rsidRPr="00044BD5">
        <w:rPr>
          <w:rFonts w:hint="eastAsia"/>
        </w:rPr>
        <w:lastRenderedPageBreak/>
        <w:t>hospital.h</w:t>
      </w:r>
    </w:p>
    <w:p w14:paraId="6E4D2D5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#ifndef HOSPITAL_H_INCLUDED</w:t>
      </w:r>
    </w:p>
    <w:p w14:paraId="21D1145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#define HOSPITAL_H_INCLUDED</w:t>
      </w:r>
    </w:p>
    <w:p w14:paraId="6D06D84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&lt;windows.h&gt;</w:t>
      </w:r>
    </w:p>
    <w:p w14:paraId="3AA3E0E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&lt;ctime&gt;</w:t>
      </w:r>
    </w:p>
    <w:p w14:paraId="3BF6DD7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&lt;cstdio&gt;</w:t>
      </w:r>
    </w:p>
    <w:p w14:paraId="089C2F1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&lt;cstring&gt;</w:t>
      </w:r>
    </w:p>
    <w:p w14:paraId="6AC7A36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&lt;iostream&gt;</w:t>
      </w:r>
    </w:p>
    <w:p w14:paraId="07D39D2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&lt;stdio.h&gt;</w:t>
      </w:r>
    </w:p>
    <w:p w14:paraId="5C409DA2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#include &lt;stdlib.h&gt;</w:t>
      </w:r>
    </w:p>
    <w:p w14:paraId="35EC4018" w14:textId="77777777" w:rsidR="00F309D9" w:rsidRPr="00F309D9" w:rsidRDefault="00F309D9" w:rsidP="00F309D9">
      <w:pPr>
        <w:rPr>
          <w:rFonts w:ascii="Microsoft YaHei UI" w:hAnsi="Microsoft YaHei UI"/>
        </w:rPr>
      </w:pPr>
    </w:p>
    <w:p w14:paraId="4363B64E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>class hospital          //</w:t>
      </w:r>
      <w:r w:rsidRPr="00F309D9">
        <w:rPr>
          <w:rFonts w:ascii="Microsoft YaHei UI" w:hAnsi="Microsoft YaHei UI" w:hint="eastAsia"/>
          <w:lang w:val="zh-CN"/>
        </w:rPr>
        <w:t>定义医院类</w:t>
      </w:r>
    </w:p>
    <w:p w14:paraId="6355A32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{</w:t>
      </w:r>
    </w:p>
    <w:p w14:paraId="676100AF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/>
        </w:rPr>
        <w:t>public :</w:t>
      </w:r>
    </w:p>
    <w:p w14:paraId="0F641A8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delete_file();  //</w:t>
      </w:r>
      <w:r w:rsidRPr="00F309D9">
        <w:rPr>
          <w:rFonts w:ascii="Microsoft YaHei UI" w:hAnsi="Microsoft YaHei UI" w:hint="eastAsia"/>
          <w:lang w:val="zh-CN"/>
        </w:rPr>
        <w:t>删除本地文件</w:t>
      </w:r>
    </w:p>
    <w:p w14:paraId="0E5AAEE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delete1();      //</w:t>
      </w:r>
      <w:r w:rsidRPr="00F309D9">
        <w:rPr>
          <w:rFonts w:ascii="Microsoft YaHei UI" w:hAnsi="Microsoft YaHei UI" w:hint="eastAsia"/>
          <w:lang w:val="zh-CN"/>
        </w:rPr>
        <w:t>重载删除函数</w:t>
      </w:r>
    </w:p>
    <w:p w14:paraId="47F458B7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delete1(long i);//</w:t>
      </w:r>
      <w:r w:rsidRPr="00F309D9">
        <w:rPr>
          <w:rFonts w:ascii="Microsoft YaHei UI" w:hAnsi="Microsoft YaHei UI" w:hint="eastAsia"/>
          <w:lang w:val="zh-CN"/>
        </w:rPr>
        <w:t>删除函数</w:t>
      </w:r>
    </w:p>
    <w:p w14:paraId="03FC2FF0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cz_menu();      //</w:t>
      </w:r>
      <w:r w:rsidRPr="00F309D9">
        <w:rPr>
          <w:rFonts w:ascii="Microsoft YaHei UI" w:hAnsi="Microsoft YaHei UI" w:hint="eastAsia"/>
          <w:lang w:val="zh-CN"/>
        </w:rPr>
        <w:t>查找删除函数菜单</w:t>
      </w:r>
    </w:p>
    <w:p w14:paraId="7CC7BA4A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serch(int i);   //</w:t>
      </w:r>
      <w:r w:rsidRPr="00F309D9">
        <w:rPr>
          <w:rFonts w:ascii="Microsoft YaHei UI" w:hAnsi="Microsoft YaHei UI" w:hint="eastAsia"/>
          <w:lang w:val="zh-CN"/>
        </w:rPr>
        <w:t>重载</w:t>
      </w:r>
      <w:r w:rsidRPr="00F309D9">
        <w:rPr>
          <w:rFonts w:ascii="Microsoft YaHei UI" w:hAnsi="Microsoft YaHei UI" w:hint="eastAsia"/>
        </w:rPr>
        <w:t>serch</w:t>
      </w:r>
      <w:r w:rsidRPr="00F309D9">
        <w:rPr>
          <w:rFonts w:ascii="Microsoft YaHei UI" w:hAnsi="Microsoft YaHei UI" w:hint="eastAsia"/>
          <w:lang w:val="zh-CN"/>
        </w:rPr>
        <w:t>函数实现两种不同查找方式</w:t>
      </w:r>
    </w:p>
    <w:p w14:paraId="15429A41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serch();        //</w:t>
      </w:r>
      <w:r w:rsidRPr="00F309D9">
        <w:rPr>
          <w:rFonts w:ascii="Microsoft YaHei UI" w:hAnsi="Microsoft YaHei UI" w:hint="eastAsia"/>
          <w:lang w:val="zh-CN"/>
        </w:rPr>
        <w:t>查找删除函数</w:t>
      </w:r>
    </w:p>
    <w:p w14:paraId="37245C59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void f_write();     //</w:t>
      </w:r>
      <w:r w:rsidRPr="00F309D9">
        <w:rPr>
          <w:rFonts w:ascii="Microsoft YaHei UI" w:hAnsi="Microsoft YaHei UI" w:hint="eastAsia"/>
          <w:lang w:val="zh-CN"/>
        </w:rPr>
        <w:t>写文件函数</w:t>
      </w:r>
      <w:r w:rsidRPr="00F309D9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用于在程序关闭之前保存数据到本地</w:t>
      </w:r>
    </w:p>
    <w:p w14:paraId="08F786A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void f_read();      //</w:t>
      </w:r>
      <w:r w:rsidRPr="00F309D9">
        <w:rPr>
          <w:rFonts w:ascii="Microsoft YaHei UI" w:hAnsi="Microsoft YaHei UI" w:hint="eastAsia"/>
          <w:lang w:val="zh-CN"/>
        </w:rPr>
        <w:t>读文件函数</w:t>
      </w:r>
      <w:r w:rsidRPr="00F309D9">
        <w:rPr>
          <w:rFonts w:ascii="Microsoft YaHei UI" w:hAnsi="Microsoft YaHei UI" w:hint="eastAsia"/>
        </w:rPr>
        <w:t>，</w:t>
      </w:r>
      <w:r w:rsidRPr="00F309D9">
        <w:rPr>
          <w:rFonts w:ascii="Microsoft YaHei UI" w:hAnsi="Microsoft YaHei UI" w:hint="eastAsia"/>
          <w:lang w:val="zh-CN"/>
        </w:rPr>
        <w:t>用于在程序打开之前读取数据要程序中</w:t>
      </w:r>
    </w:p>
    <w:p w14:paraId="1AF61AC6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input();        //</w:t>
      </w:r>
      <w:r w:rsidRPr="00F309D9">
        <w:rPr>
          <w:rFonts w:ascii="Microsoft YaHei UI" w:hAnsi="Microsoft YaHei UI" w:hint="eastAsia"/>
          <w:lang w:val="zh-CN"/>
        </w:rPr>
        <w:t>输入函数</w:t>
      </w:r>
    </w:p>
    <w:p w14:paraId="6E6DF0CC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void menu();        //</w:t>
      </w:r>
      <w:r w:rsidRPr="00F309D9">
        <w:rPr>
          <w:rFonts w:ascii="Microsoft YaHei UI" w:hAnsi="Microsoft YaHei UI" w:hint="eastAsia"/>
          <w:lang w:val="zh-CN"/>
        </w:rPr>
        <w:t>主菜单函数</w:t>
      </w:r>
    </w:p>
    <w:p w14:paraId="0ABBBE45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void tj();          //</w:t>
      </w:r>
      <w:r w:rsidRPr="00F309D9">
        <w:rPr>
          <w:rFonts w:ascii="Microsoft YaHei UI" w:hAnsi="Microsoft YaHei UI" w:hint="eastAsia"/>
          <w:lang w:val="zh-CN"/>
        </w:rPr>
        <w:t>统计功能函数</w:t>
      </w:r>
    </w:p>
    <w:p w14:paraId="5F7F0FCB" w14:textId="77777777" w:rsidR="00F309D9" w:rsidRPr="00F309D9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int gh_menu();      //</w:t>
      </w:r>
      <w:r w:rsidRPr="00F309D9">
        <w:rPr>
          <w:rFonts w:ascii="Microsoft YaHei UI" w:hAnsi="Microsoft YaHei UI" w:hint="eastAsia"/>
          <w:lang w:val="zh-CN"/>
        </w:rPr>
        <w:t>挂号功能选择菜单</w:t>
      </w:r>
    </w:p>
    <w:p w14:paraId="288DB777" w14:textId="77777777" w:rsidR="00F309D9" w:rsidRPr="00044BD5" w:rsidRDefault="00F309D9" w:rsidP="00F309D9">
      <w:pPr>
        <w:rPr>
          <w:rFonts w:ascii="Microsoft YaHei UI" w:hAnsi="Microsoft YaHei UI"/>
        </w:rPr>
      </w:pPr>
      <w:r w:rsidRPr="00F309D9">
        <w:rPr>
          <w:rFonts w:ascii="Microsoft YaHei UI" w:hAnsi="Microsoft YaHei UI" w:hint="eastAsia"/>
        </w:rPr>
        <w:t xml:space="preserve">    </w:t>
      </w:r>
      <w:r w:rsidRPr="00044BD5">
        <w:rPr>
          <w:rFonts w:ascii="Microsoft YaHei UI" w:hAnsi="Microsoft YaHei UI" w:hint="eastAsia"/>
        </w:rPr>
        <w:t>int tj_menu();      //</w:t>
      </w:r>
      <w:r w:rsidRPr="00F309D9">
        <w:rPr>
          <w:rFonts w:ascii="Microsoft YaHei UI" w:hAnsi="Microsoft YaHei UI" w:hint="eastAsia"/>
          <w:lang w:val="zh-CN"/>
        </w:rPr>
        <w:t>统计功能选择菜单函数</w:t>
      </w:r>
    </w:p>
    <w:p w14:paraId="5FC4061A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int gjzh();         //</w:t>
      </w:r>
      <w:r w:rsidRPr="00F309D9">
        <w:rPr>
          <w:rFonts w:ascii="Microsoft YaHei UI" w:hAnsi="Microsoft YaHei UI" w:hint="eastAsia"/>
          <w:lang w:val="zh-CN"/>
        </w:rPr>
        <w:t>挂急诊号</w:t>
      </w:r>
    </w:p>
    <w:p w14:paraId="7E2B0449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int yygh();         //</w:t>
      </w:r>
      <w:r w:rsidRPr="00F309D9">
        <w:rPr>
          <w:rFonts w:ascii="Microsoft YaHei UI" w:hAnsi="Microsoft YaHei UI" w:hint="eastAsia"/>
          <w:lang w:val="zh-CN"/>
        </w:rPr>
        <w:t>预约挂号函数</w:t>
      </w:r>
    </w:p>
    <w:p w14:paraId="5350537D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int ghxd();         //</w:t>
      </w:r>
      <w:r w:rsidRPr="00F309D9">
        <w:rPr>
          <w:rFonts w:ascii="Microsoft YaHei UI" w:hAnsi="Microsoft YaHei UI" w:hint="eastAsia"/>
          <w:lang w:val="zh-CN"/>
        </w:rPr>
        <w:t>挂号向导函数</w:t>
      </w:r>
    </w:p>
    <w:p w14:paraId="4B9FBCB3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int ghrs();         //</w:t>
      </w:r>
      <w:r w:rsidRPr="00F309D9">
        <w:rPr>
          <w:rFonts w:ascii="Microsoft YaHei UI" w:hAnsi="Microsoft YaHei UI" w:hint="eastAsia"/>
          <w:lang w:val="zh-CN"/>
        </w:rPr>
        <w:t>挂号情况统计函数</w:t>
      </w:r>
    </w:p>
    <w:p w14:paraId="4A16F425" w14:textId="77777777" w:rsidR="00F309D9" w:rsidRPr="00044BD5" w:rsidRDefault="00F309D9" w:rsidP="00F309D9">
      <w:pPr>
        <w:rPr>
          <w:rFonts w:ascii="Microsoft YaHei UI" w:hAnsi="Microsoft YaHei UI"/>
        </w:rPr>
      </w:pPr>
      <w:r w:rsidRPr="00044BD5">
        <w:rPr>
          <w:rFonts w:ascii="Microsoft YaHei UI" w:hAnsi="Microsoft YaHei UI" w:hint="eastAsia"/>
        </w:rPr>
        <w:t xml:space="preserve">    int jzrs();         //</w:t>
      </w:r>
      <w:r w:rsidRPr="00F309D9">
        <w:rPr>
          <w:rFonts w:ascii="Microsoft YaHei UI" w:hAnsi="Microsoft YaHei UI" w:hint="eastAsia"/>
          <w:lang w:val="zh-CN"/>
        </w:rPr>
        <w:t>各科就诊人数统计函数</w:t>
      </w:r>
    </w:p>
    <w:p w14:paraId="6DA1167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044BD5">
        <w:rPr>
          <w:rFonts w:ascii="Microsoft YaHei UI" w:hAnsi="Microsoft YaHei UI" w:hint="eastAsia"/>
        </w:rPr>
        <w:t xml:space="preserve">    </w:t>
      </w:r>
      <w:r w:rsidRPr="00F309D9">
        <w:rPr>
          <w:rFonts w:ascii="Microsoft YaHei UI" w:hAnsi="Microsoft YaHei UI" w:hint="eastAsia"/>
          <w:lang w:val="zh-CN"/>
        </w:rPr>
        <w:t>int nlb();          //年龄人数统计函数</w:t>
      </w:r>
    </w:p>
    <w:p w14:paraId="57E7CA11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int ghsr();         //挂号收入情况</w:t>
      </w:r>
    </w:p>
    <w:p w14:paraId="723FCB4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lastRenderedPageBreak/>
        <w:t xml:space="preserve">    int gdrh();         //挂当日号函数</w:t>
      </w:r>
    </w:p>
    <w:p w14:paraId="14678D70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int show();         //展示病人名单</w:t>
      </w:r>
    </w:p>
    <w:p w14:paraId="63A9BF5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 w:hint="eastAsia"/>
          <w:lang w:val="zh-CN"/>
        </w:rPr>
        <w:t xml:space="preserve">    void room(char room);         //分诊室函数</w:t>
      </w:r>
    </w:p>
    <w:p w14:paraId="021ECC58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};</w:t>
      </w:r>
    </w:p>
    <w:p w14:paraId="72920DFA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682F30F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  <w:r w:rsidRPr="00F309D9">
        <w:rPr>
          <w:rFonts w:ascii="Microsoft YaHei UI" w:hAnsi="Microsoft YaHei UI"/>
          <w:lang w:val="zh-CN"/>
        </w:rPr>
        <w:t>#endif // HOSPITAL_H_INCLUDED</w:t>
      </w:r>
    </w:p>
    <w:p w14:paraId="75779D3F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08D86856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712754D3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0CEE1B97" w14:textId="77777777" w:rsidR="00F309D9" w:rsidRPr="00F309D9" w:rsidRDefault="00F309D9" w:rsidP="00F309D9">
      <w:pPr>
        <w:rPr>
          <w:rFonts w:ascii="Microsoft YaHei UI" w:hAnsi="Microsoft YaHei UI"/>
          <w:lang w:val="zh-CN"/>
        </w:rPr>
      </w:pPr>
    </w:p>
    <w:p w14:paraId="25A529ED" w14:textId="77777777" w:rsidR="00F309D9" w:rsidRDefault="00F309D9">
      <w:pPr>
        <w:rPr>
          <w:rFonts w:ascii="Microsoft YaHei UI" w:hAnsi="Microsoft YaHei UI"/>
          <w:lang w:val="zh-CN"/>
        </w:rPr>
      </w:pPr>
    </w:p>
    <w:p w14:paraId="4C463A2B" w14:textId="77777777" w:rsidR="00F309D9" w:rsidRDefault="00F309D9">
      <w:pPr>
        <w:rPr>
          <w:rFonts w:ascii="Microsoft YaHei UI" w:hAnsi="Microsoft YaHei UI"/>
          <w:lang w:val="zh-CN"/>
        </w:rPr>
      </w:pPr>
    </w:p>
    <w:p w14:paraId="3D3271FE" w14:textId="77777777" w:rsidR="00F309D9" w:rsidRDefault="00F309D9">
      <w:pPr>
        <w:rPr>
          <w:rFonts w:ascii="Microsoft YaHei UI" w:hAnsi="Microsoft YaHei UI"/>
          <w:lang w:val="zh-CN"/>
        </w:rPr>
      </w:pPr>
    </w:p>
    <w:p w14:paraId="534BE61A" w14:textId="77777777" w:rsidR="00F309D9" w:rsidRDefault="00F309D9">
      <w:pPr>
        <w:rPr>
          <w:rFonts w:ascii="Microsoft YaHei UI" w:hAnsi="Microsoft YaHei UI"/>
          <w:lang w:val="zh-CN"/>
        </w:rPr>
      </w:pPr>
    </w:p>
    <w:p w14:paraId="21C76291" w14:textId="77777777" w:rsidR="00F309D9" w:rsidRDefault="00F309D9">
      <w:pPr>
        <w:rPr>
          <w:rFonts w:ascii="Microsoft YaHei UI" w:hAnsi="Microsoft YaHei UI"/>
          <w:lang w:val="zh-CN"/>
        </w:rPr>
      </w:pPr>
    </w:p>
    <w:p w14:paraId="791D1676" w14:textId="77777777" w:rsidR="00F309D9" w:rsidRDefault="00F309D9">
      <w:pPr>
        <w:rPr>
          <w:rFonts w:ascii="Microsoft YaHei UI" w:hAnsi="Microsoft YaHei UI"/>
          <w:lang w:val="zh-CN"/>
        </w:rPr>
      </w:pPr>
    </w:p>
    <w:p w14:paraId="6BF39923" w14:textId="77777777" w:rsidR="00F309D9" w:rsidRDefault="00F309D9">
      <w:pPr>
        <w:rPr>
          <w:rFonts w:ascii="Microsoft YaHei UI" w:hAnsi="Microsoft YaHei UI"/>
          <w:lang w:val="zh-CN"/>
        </w:rPr>
      </w:pPr>
    </w:p>
    <w:p w14:paraId="7B46BFAF" w14:textId="77777777" w:rsidR="00F309D9" w:rsidRDefault="00F309D9">
      <w:pPr>
        <w:rPr>
          <w:rFonts w:ascii="Microsoft YaHei UI" w:hAnsi="Microsoft YaHei UI"/>
          <w:lang w:val="zh-CN"/>
        </w:rPr>
      </w:pPr>
    </w:p>
    <w:p w14:paraId="64349309" w14:textId="77777777" w:rsidR="00F309D9" w:rsidRDefault="00F309D9">
      <w:pPr>
        <w:rPr>
          <w:rFonts w:ascii="Microsoft YaHei UI" w:hAnsi="Microsoft YaHei UI"/>
          <w:lang w:val="zh-CN"/>
        </w:rPr>
      </w:pPr>
    </w:p>
    <w:p w14:paraId="4FF9A0DA" w14:textId="77777777" w:rsidR="00F309D9" w:rsidRDefault="00F309D9">
      <w:pPr>
        <w:rPr>
          <w:rFonts w:ascii="Microsoft YaHei UI" w:hAnsi="Microsoft YaHei UI"/>
          <w:lang w:val="zh-CN"/>
        </w:rPr>
      </w:pPr>
    </w:p>
    <w:p w14:paraId="369CAA35" w14:textId="77777777" w:rsidR="00F309D9" w:rsidRDefault="00F309D9">
      <w:pPr>
        <w:rPr>
          <w:rFonts w:ascii="Microsoft YaHei UI" w:hAnsi="Microsoft YaHei UI"/>
          <w:lang w:val="zh-CN"/>
        </w:rPr>
      </w:pPr>
    </w:p>
    <w:p w14:paraId="333A7305" w14:textId="77777777" w:rsidR="00F309D9" w:rsidRPr="00292C69" w:rsidRDefault="00F309D9">
      <w:pPr>
        <w:rPr>
          <w:rFonts w:ascii="Microsoft YaHei UI" w:hAnsi="Microsoft YaHei UI"/>
        </w:rPr>
      </w:pPr>
    </w:p>
    <w:sectPr w:rsidR="00F309D9" w:rsidRPr="00292C69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21C8" w14:textId="77777777" w:rsidR="00422694" w:rsidRDefault="00422694">
      <w:pPr>
        <w:spacing w:line="240" w:lineRule="auto"/>
      </w:pPr>
      <w:r>
        <w:separator/>
      </w:r>
    </w:p>
  </w:endnote>
  <w:endnote w:type="continuationSeparator" w:id="0">
    <w:p w14:paraId="4B7D068B" w14:textId="77777777" w:rsidR="00422694" w:rsidRDefault="00422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B9B9D" w14:textId="77777777"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 wp14:anchorId="72F374B7" wp14:editId="00D18B4B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ED790A" w14:textId="77777777"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044BD5" w:rsidRPr="00044BD5">
                            <w:rPr>
                              <w:rStyle w:val="ac"/>
                              <w:noProof/>
                              <w:lang w:val="zh-CN"/>
                            </w:rPr>
                            <w:t>10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F374B7" id="椭圆 5" o:spid="_x0000_s1027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58ED790A" w14:textId="77777777"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044BD5" w:rsidRPr="00044BD5">
                      <w:rPr>
                        <w:rStyle w:val="ac"/>
                        <w:noProof/>
                        <w:lang w:val="zh-CN"/>
                      </w:rPr>
                      <w:t>10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CF4CD" w14:textId="77777777" w:rsidR="00422694" w:rsidRDefault="00422694">
      <w:pPr>
        <w:spacing w:line="240" w:lineRule="auto"/>
      </w:pPr>
      <w:r>
        <w:separator/>
      </w:r>
    </w:p>
  </w:footnote>
  <w:footnote w:type="continuationSeparator" w:id="0">
    <w:p w14:paraId="4F3AF155" w14:textId="77777777" w:rsidR="00422694" w:rsidRDefault="004226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D9"/>
    <w:rsid w:val="00044BD5"/>
    <w:rsid w:val="00082DC1"/>
    <w:rsid w:val="00193D69"/>
    <w:rsid w:val="00292C69"/>
    <w:rsid w:val="003B70F3"/>
    <w:rsid w:val="00422694"/>
    <w:rsid w:val="005D092E"/>
    <w:rsid w:val="0099590A"/>
    <w:rsid w:val="009C5FF1"/>
    <w:rsid w:val="00CC0286"/>
    <w:rsid w:val="00E5377F"/>
    <w:rsid w:val="00F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9E5E1C"/>
  <w15:chartTrackingRefBased/>
  <w15:docId w15:val="{ED66D068-052E-4E31-9E63-D006F7B3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otuo\AppData\Roaming\Microsoft\Templates\&#23398;&#29983;&#25253;&#2157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E0F84-E3A5-4CD2-BDE9-BA6E198D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</Template>
  <TotalTime>9</TotalTime>
  <Pages>42</Pages>
  <Words>5393</Words>
  <Characters>30741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【附录一】</dc:title>
  <dc:creator>liao tuo</dc:creator>
  <cp:keywords/>
  <cp:lastModifiedBy>liao tuo</cp:lastModifiedBy>
  <cp:revision>2</cp:revision>
  <cp:lastPrinted>2012-09-04T22:21:00Z</cp:lastPrinted>
  <dcterms:created xsi:type="dcterms:W3CDTF">2015-09-18T00:41:00Z</dcterms:created>
  <dcterms:modified xsi:type="dcterms:W3CDTF">2015-09-18T01:26:00Z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